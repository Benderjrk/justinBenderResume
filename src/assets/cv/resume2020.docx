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710C7" w14:textId="60B3E0F7" w:rsidR="00A8359F" w:rsidRPr="0013545B" w:rsidRDefault="00A23A26" w:rsidP="0063624B">
      <w:pPr>
        <w:pStyle w:val="Name"/>
        <w:pBdr>
          <w:left w:val="single" w:sz="4" w:space="5" w:color="7E97AD" w:themeColor="accent1"/>
        </w:pBdr>
        <w:spacing w:line="240" w:lineRule="auto"/>
        <w:ind w:left="0"/>
        <w:rPr>
          <w:lang w:val="en-GB"/>
        </w:rPr>
      </w:pPr>
      <w:proofErr w:type="gramStart"/>
      <w:r>
        <w:rPr>
          <w:lang w:val="en-GB"/>
        </w:rPr>
        <w:t>a</w:t>
      </w:r>
      <w:sdt>
        <w:sdtPr>
          <w:rPr>
            <w:lang w:val="en-GB"/>
          </w:rPr>
          <w:alias w:val="Ihr Name"/>
          <w:tag w:val=""/>
          <w:id w:val="1197042864"/>
          <w:placeholder>
            <w:docPart w:val="66D1284533164C3C9BB8514D408C87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57609" w:rsidRPr="0013545B">
            <w:rPr>
              <w:lang w:val="en-GB"/>
            </w:rPr>
            <w:t>Curriculum vitae</w:t>
          </w:r>
          <w:proofErr w:type="gramEnd"/>
        </w:sdtContent>
      </w:sdt>
      <w:r w:rsidR="00FA5976" w:rsidRPr="00FA5976">
        <w:t xml:space="preserve"> </w:t>
      </w:r>
    </w:p>
    <w:tbl>
      <w:tblPr>
        <w:tblStyle w:val="LebenslaufTabelle"/>
        <w:tblW w:w="5000" w:type="pct"/>
        <w:tblLook w:val="04A0" w:firstRow="1" w:lastRow="0" w:firstColumn="1" w:lastColumn="0" w:noHBand="0" w:noVBand="1"/>
        <w:tblDescription w:val="Resume"/>
      </w:tblPr>
      <w:tblGrid>
        <w:gridCol w:w="2789"/>
        <w:gridCol w:w="181"/>
        <w:gridCol w:w="6837"/>
      </w:tblGrid>
      <w:tr w:rsidR="00A8359F" w:rsidRPr="00124D8D" w14:paraId="6101E858" w14:textId="77777777" w:rsidTr="00AB543F">
        <w:tc>
          <w:tcPr>
            <w:tcW w:w="2789" w:type="dxa"/>
          </w:tcPr>
          <w:p w14:paraId="425BABC9" w14:textId="77777777" w:rsidR="00A8359F" w:rsidRPr="0013545B" w:rsidRDefault="00612D57" w:rsidP="00E84B92">
            <w:pPr>
              <w:pStyle w:val="Heading1"/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t>personal information</w:t>
            </w:r>
          </w:p>
        </w:tc>
        <w:tc>
          <w:tcPr>
            <w:tcW w:w="181" w:type="dxa"/>
          </w:tcPr>
          <w:p w14:paraId="51DA23D9" w14:textId="0A19C0B4" w:rsidR="00A8359F" w:rsidRPr="0013545B" w:rsidRDefault="00A8359F" w:rsidP="00E84B92">
            <w:pPr>
              <w:spacing w:line="240" w:lineRule="auto"/>
              <w:rPr>
                <w:lang w:val="en-GB"/>
              </w:rPr>
            </w:pPr>
          </w:p>
        </w:tc>
        <w:tc>
          <w:tcPr>
            <w:tcW w:w="6837" w:type="dxa"/>
          </w:tcPr>
          <w:p w14:paraId="389E0FE7" w14:textId="4FC22F94" w:rsidR="00A8359F" w:rsidRPr="0013545B" w:rsidRDefault="001F50EE" w:rsidP="00C52E35">
            <w:pPr>
              <w:pStyle w:val="LebenslaufText"/>
              <w:tabs>
                <w:tab w:val="left" w:pos="1812"/>
              </w:tabs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t>Name:</w:t>
            </w:r>
            <w:r w:rsidR="0057668D">
              <w:rPr>
                <w:lang w:val="en-GB"/>
              </w:rPr>
              <w:tab/>
              <w:t>Justin Bender</w:t>
            </w:r>
            <w:r w:rsidR="0063624B">
              <w:rPr>
                <w:lang w:val="en-GB"/>
              </w:rPr>
              <w:t xml:space="preserve"> </w:t>
            </w:r>
          </w:p>
          <w:p w14:paraId="72646BF3" w14:textId="0E7CD84D" w:rsidR="007814B5" w:rsidRDefault="00115816" w:rsidP="00F824E6">
            <w:pPr>
              <w:pStyle w:val="LebenslaufText"/>
              <w:tabs>
                <w:tab w:val="left" w:pos="1812"/>
              </w:tabs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t>Date of birth</w:t>
            </w:r>
            <w:r w:rsidR="001F50EE" w:rsidRPr="0013545B">
              <w:rPr>
                <w:lang w:val="en-GB"/>
              </w:rPr>
              <w:t xml:space="preserve">: </w:t>
            </w:r>
            <w:r w:rsidR="001F50EE" w:rsidRPr="0013545B">
              <w:rPr>
                <w:lang w:val="en-GB"/>
              </w:rPr>
              <w:tab/>
            </w:r>
            <w:r w:rsidR="0057668D">
              <w:rPr>
                <w:lang w:val="en-GB"/>
              </w:rPr>
              <w:t>July 31 1993</w:t>
            </w:r>
          </w:p>
          <w:p w14:paraId="4C456E6E" w14:textId="77EEB8F1" w:rsidR="00124D8D" w:rsidRDefault="00124D8D" w:rsidP="00C52E35">
            <w:pPr>
              <w:pStyle w:val="LebenslaufText"/>
              <w:tabs>
                <w:tab w:val="left" w:pos="1812"/>
              </w:tabs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e</w:t>
            </w:r>
            <w:proofErr w:type="gramEnd"/>
            <w:r>
              <w:rPr>
                <w:lang w:val="en-GB"/>
              </w:rPr>
              <w:t>-Mail address</w:t>
            </w:r>
            <w:r w:rsidRPr="0013545B">
              <w:rPr>
                <w:lang w:val="en-GB"/>
              </w:rPr>
              <w:t xml:space="preserve">: </w:t>
            </w:r>
            <w:r w:rsidRPr="0013545B">
              <w:rPr>
                <w:lang w:val="en-GB"/>
              </w:rPr>
              <w:tab/>
            </w:r>
            <w:r w:rsidR="0057668D">
              <w:rPr>
                <w:lang w:val="en-GB"/>
              </w:rPr>
              <w:t>jrkbender@gmail</w:t>
            </w:r>
            <w:r>
              <w:rPr>
                <w:lang w:val="en-GB"/>
              </w:rPr>
              <w:t>.com</w:t>
            </w:r>
          </w:p>
          <w:p w14:paraId="5C19B357" w14:textId="7ED424EC" w:rsidR="007814B5" w:rsidRPr="0013545B" w:rsidRDefault="00124D8D" w:rsidP="00C52E35">
            <w:pPr>
              <w:pStyle w:val="LebenslaufText"/>
              <w:tabs>
                <w:tab w:val="left" w:pos="181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Mobile phone</w:t>
            </w:r>
            <w:r w:rsidRPr="0013545B">
              <w:rPr>
                <w:lang w:val="en-GB"/>
              </w:rPr>
              <w:t xml:space="preserve">: </w:t>
            </w:r>
            <w:r w:rsidRPr="0013545B">
              <w:rPr>
                <w:lang w:val="en-GB"/>
              </w:rPr>
              <w:tab/>
            </w:r>
            <w:r w:rsidR="0057668D">
              <w:rPr>
                <w:lang w:val="en-GB"/>
              </w:rPr>
              <w:t>609 513 7285</w:t>
            </w:r>
          </w:p>
        </w:tc>
      </w:tr>
      <w:tr w:rsidR="00A8359F" w:rsidRPr="00657609" w14:paraId="723C9DCA" w14:textId="77777777" w:rsidTr="00AB543F">
        <w:tc>
          <w:tcPr>
            <w:tcW w:w="2789" w:type="dxa"/>
          </w:tcPr>
          <w:p w14:paraId="213B6CB6" w14:textId="77777777" w:rsidR="00A8359F" w:rsidRPr="0013545B" w:rsidRDefault="00612D57" w:rsidP="00E84B92">
            <w:pPr>
              <w:pStyle w:val="Heading1"/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t xml:space="preserve">professional </w:t>
            </w:r>
            <w:r w:rsidR="00115816" w:rsidRPr="0013545B">
              <w:rPr>
                <w:lang w:val="en-GB"/>
              </w:rPr>
              <w:t>Experience</w:t>
            </w:r>
          </w:p>
        </w:tc>
        <w:tc>
          <w:tcPr>
            <w:tcW w:w="181" w:type="dxa"/>
          </w:tcPr>
          <w:p w14:paraId="7FC63571" w14:textId="77777777" w:rsidR="00A8359F" w:rsidRPr="0013545B" w:rsidRDefault="00A8359F" w:rsidP="00E84B92">
            <w:pPr>
              <w:spacing w:line="240" w:lineRule="auto"/>
              <w:rPr>
                <w:lang w:val="en-GB"/>
              </w:rPr>
            </w:pPr>
          </w:p>
        </w:tc>
        <w:tc>
          <w:tcPr>
            <w:tcW w:w="683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GB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GB"/>
                    <w14:ligatures w14:val="none"/>
                  </w:rPr>
                  <w:id w:val="221802691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n-GB"/>
                        <w14:ligatures w14:val="none"/>
                      </w:rPr>
                      <w:id w:val="1957209646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lang w:val="en-GB"/>
                            <w14:ligatures w14:val="none"/>
                          </w:rPr>
                          <w:id w:val="1163581684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lang w:val="en-GB"/>
                                <w14:ligatures w14:val="none"/>
                              </w:rPr>
                              <w:id w:val="-160776616"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:lang w:val="en-GB"/>
                                    <w14:ligatures w14:val="none"/>
                                  </w:rPr>
                                  <w:id w:val="-1861969490"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14:paraId="71FD1A26" w14:textId="03F82C4E" w:rsidR="00A8359F" w:rsidRPr="0013545B" w:rsidRDefault="0057668D" w:rsidP="00E84B92">
                                    <w:pPr>
                                      <w:pStyle w:val="Heading2"/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Software Developer</w:t>
                                    </w:r>
                                  </w:p>
                                  <w:p w14:paraId="15E10570" w14:textId="5DEF1BA4" w:rsidR="00A31250" w:rsidRPr="0013545B" w:rsidRDefault="0057668D" w:rsidP="00A31250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2019</w:t>
                                    </w:r>
                                    <w:r w:rsidR="001673B4" w:rsidRPr="0013545B">
                                      <w:rPr>
                                        <w:b/>
                                        <w:lang w:val="en-GB"/>
                                      </w:rPr>
                                      <w:t>-</w:t>
                                    </w:r>
                                    <w:r w:rsidR="00DA367A">
                                      <w:rPr>
                                        <w:b/>
                                        <w:lang w:val="en-GB"/>
                                      </w:rPr>
                                      <w:t>present</w:t>
                                    </w:r>
                                  </w:p>
                                  <w:p w14:paraId="749A673C" w14:textId="171D4E9F" w:rsidR="00F0454F" w:rsidRDefault="0057668D" w:rsidP="00A31250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Reactive Science</w:t>
                                    </w:r>
                                  </w:p>
                                  <w:p w14:paraId="52A521E4" w14:textId="584AAF9E" w:rsidR="00B23FF8" w:rsidRPr="00B23FF8" w:rsidRDefault="00B23FF8" w:rsidP="00B23FF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Data Science</w:t>
                                    </w:r>
                                  </w:p>
                                  <w:p w14:paraId="24121886" w14:textId="08D4060D" w:rsidR="00B23FF8" w:rsidRDefault="00B23FF8" w:rsidP="00B23FF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Utilizing python to</w:t>
                                    </w:r>
                                    <w:r w:rsidR="004C5EA3">
                                      <w:rPr>
                                        <w:lang w:val="en-GB"/>
                                      </w:rPr>
                                      <w:t xml:space="preserve"> take in data in different forms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. </w:t>
                                    </w:r>
                                  </w:p>
                                  <w:p w14:paraId="153ACF15" w14:textId="594195B3" w:rsidR="00B23FF8" w:rsidRDefault="00E7352D" w:rsidP="00A3125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Schooling to learn text and speech breakdown and potential utilization of AI</w:t>
                                    </w:r>
                                    <w:r w:rsidR="00B23FF8">
                                      <w:rPr>
                                        <w:lang w:val="en-GB"/>
                                      </w:rPr>
                                      <w:t xml:space="preserve">. </w:t>
                                    </w:r>
                                  </w:p>
                                  <w:p w14:paraId="5F459559" w14:textId="77777777" w:rsidR="00E7352D" w:rsidRPr="00E7352D" w:rsidRDefault="00E7352D" w:rsidP="00E7352D">
                                    <w:pPr>
                                      <w:pStyle w:val="ListParagraph"/>
                                      <w:spacing w:line="240" w:lineRule="auto"/>
                                      <w:ind w:left="108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0EAC5156" w14:textId="4A268DA0" w:rsidR="000915D7" w:rsidRPr="00B23FF8" w:rsidRDefault="000915D7" w:rsidP="000915D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Container</w:t>
                                    </w:r>
                                    <w:r w:rsidR="009D1AAF">
                                      <w:rPr>
                                        <w:b/>
                                        <w:lang w:val="en-GB"/>
                                      </w:rPr>
                                      <w:t>s</w:t>
                                    </w:r>
                                  </w:p>
                                  <w:p w14:paraId="03B91A33" w14:textId="23425396" w:rsidR="000915D7" w:rsidRDefault="009D1AAF" w:rsidP="000915D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For </w:t>
                                    </w:r>
                                    <w:r w:rsidR="000915D7">
                                      <w:rPr>
                                        <w:lang w:val="en-GB"/>
                                      </w:rPr>
                                      <w:t xml:space="preserve">scalability and reliability. </w:t>
                                    </w:r>
                                  </w:p>
                                  <w:p w14:paraId="797AD706" w14:textId="11A318D6" w:rsidR="000915D7" w:rsidRDefault="000915D7" w:rsidP="000915D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CI/CD Pipeline</w:t>
                                    </w:r>
                                    <w:r w:rsidR="009D1AAF">
                                      <w:rPr>
                                        <w:lang w:val="en-GB"/>
                                      </w:rPr>
                                      <w:t>s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.</w:t>
                                    </w:r>
                                  </w:p>
                                  <w:p w14:paraId="1865E4BA" w14:textId="26D4BD06" w:rsidR="000915D7" w:rsidRDefault="000915D7" w:rsidP="000915D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Docker</w:t>
                                    </w:r>
                                    <w:proofErr w:type="spellEnd"/>
                                  </w:p>
                                  <w:p w14:paraId="4B5943F5" w14:textId="77777777" w:rsidR="000915D7" w:rsidRPr="000915D7" w:rsidRDefault="000915D7" w:rsidP="000915D7">
                                    <w:pPr>
                                      <w:pStyle w:val="ListParagraph"/>
                                      <w:spacing w:line="240" w:lineRule="auto"/>
                                      <w:ind w:left="108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6D400B9D" w14:textId="2FA78A03" w:rsidR="00A23A26" w:rsidRPr="00B23FF8" w:rsidRDefault="0009028A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 w:rsidRPr="00B23FF8">
                                      <w:rPr>
                                        <w:b/>
                                        <w:lang w:val="en-GB"/>
                                      </w:rPr>
                                      <w:t>N</w:t>
                                    </w:r>
                                    <w:r w:rsidR="00B23FF8" w:rsidRPr="00B23FF8">
                                      <w:rPr>
                                        <w:b/>
                                        <w:lang w:val="en-GB"/>
                                      </w:rPr>
                                      <w:t>ode</w:t>
                                    </w:r>
                                  </w:p>
                                  <w:p w14:paraId="332DE5F9" w14:textId="7C4427CA" w:rsidR="00A23A26" w:rsidRDefault="00A23A26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Using node with express to build the backend for an e-commerce website. Utilizing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ejs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to render templates before the angular front end it created. </w:t>
                                    </w:r>
                                  </w:p>
                                  <w:p w14:paraId="1AB44852" w14:textId="7C3BB813" w:rsidR="00A23A26" w:rsidRDefault="00A23A26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Gitlab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used for version control (private). </w:t>
                                    </w:r>
                                  </w:p>
                                  <w:p w14:paraId="1A11B561" w14:textId="23121590" w:rsidR="00A23A26" w:rsidRPr="00A23A26" w:rsidRDefault="00E7352D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MySQL</w:t>
                                    </w:r>
                                    <w:r w:rsidR="00035C0E">
                                      <w:rPr>
                                        <w:lang w:val="en-GB"/>
                                      </w:rPr>
                                      <w:t xml:space="preserve"> and some </w:t>
                                    </w:r>
                                    <w:proofErr w:type="spellStart"/>
                                    <w:r w:rsidR="00035C0E">
                                      <w:rPr>
                                        <w:lang w:val="en-GB"/>
                                      </w:rPr>
                                      <w:t>mongoDB</w:t>
                                    </w:r>
                                    <w:proofErr w:type="spellEnd"/>
                                  </w:p>
                                  <w:p w14:paraId="2BE9F7B9" w14:textId="77777777" w:rsidR="00A23A26" w:rsidRPr="00A23A26" w:rsidRDefault="00A23A26" w:rsidP="00A23A26">
                                    <w:pPr>
                                      <w:pStyle w:val="ListParagraph"/>
                                      <w:spacing w:line="240" w:lineRule="auto"/>
                                      <w:ind w:left="108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5AC276B5" w14:textId="152046F8" w:rsidR="00A23A26" w:rsidRPr="00B23FF8" w:rsidRDefault="0009028A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 w:rsidRPr="00B23FF8">
                                      <w:rPr>
                                        <w:b/>
                                        <w:lang w:val="en-GB"/>
                                      </w:rPr>
                                      <w:t>Angular</w:t>
                                    </w:r>
                                  </w:p>
                                  <w:p w14:paraId="1E05E353" w14:textId="27B7A54A" w:rsidR="00E7352D" w:rsidRDefault="00E7352D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Angular 8 upgraded to 9 (</w:t>
                                    </w:r>
                                    <w:hyperlink r:id="rId12" w:history="1">
                                      <w:r w:rsidRPr="00125FBB">
                                        <w:rPr>
                                          <w:rStyle w:val="Hyperlink"/>
                                          <w:lang w:val="en-GB"/>
                                        </w:rPr>
                                        <w:t>https://flowstatefly.com</w:t>
                                      </w:r>
                                    </w:hyperlink>
                                    <w:r>
                                      <w:rPr>
                                        <w:lang w:val="en-GB"/>
                                      </w:rPr>
                                      <w:t xml:space="preserve">) </w:t>
                                    </w:r>
                                  </w:p>
                                  <w:p w14:paraId="5BDF6D30" w14:textId="526CADCC" w:rsidR="00E7352D" w:rsidRPr="00E7352D" w:rsidRDefault="00354A42" w:rsidP="00E7352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Building and designing the front end for the e-commerce team site.</w:t>
                                    </w:r>
                                  </w:p>
                                  <w:p w14:paraId="7AFA6A3E" w14:textId="77777777" w:rsidR="00354A42" w:rsidRDefault="00354A42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Optimizing for SEO</w:t>
                                    </w:r>
                                  </w:p>
                                  <w:p w14:paraId="4772DE01" w14:textId="636B8703" w:rsidR="00354A42" w:rsidRDefault="00354A42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GB"/>
                                      </w:rPr>
                                      <w:t xml:space="preserve">Working with </w:t>
                                    </w:r>
                                    <w:r w:rsidRPr="00BE5F55">
                                      <w:t>angular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5+ but prefer</w:t>
                                    </w:r>
                                    <w:proofErr w:type="gramEnd"/>
                                    <w:r>
                                      <w:rPr>
                                        <w:lang w:val="en-GB"/>
                                      </w:rPr>
                                      <w:t xml:space="preserve"> using the newest version.</w:t>
                                    </w:r>
                                  </w:p>
                                  <w:p w14:paraId="2F276FC2" w14:textId="4347AF5F" w:rsidR="00354A42" w:rsidRDefault="00354A42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Worked with a Swedish start-up employer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Proxify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>.</w:t>
                                    </w:r>
                                  </w:p>
                                  <w:p w14:paraId="3FBF2917" w14:textId="24820446" w:rsidR="00354A42" w:rsidRDefault="00354A42" w:rsidP="00A23A2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Available for work on contracts for angular projects. </w:t>
                                    </w:r>
                                  </w:p>
                                  <w:p w14:paraId="16FB525A" w14:textId="77777777" w:rsidR="00BE5F55" w:rsidRPr="0070748B" w:rsidRDefault="00BE5F55" w:rsidP="00BE5F55">
                                    <w:pPr>
                                      <w:pStyle w:val="ListParagraph"/>
                                      <w:spacing w:line="240" w:lineRule="auto"/>
                                      <w:ind w:left="108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70CACC2D" w14:textId="47A219DF" w:rsidR="00A31250" w:rsidRPr="0013545B" w:rsidRDefault="0057668D" w:rsidP="00A31250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2018-2019</w:t>
                                    </w:r>
                                    <w:r w:rsidR="00A31250" w:rsidRPr="0013545B">
                                      <w:rPr>
                                        <w:b/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  <w:p w14:paraId="2F07D0BC" w14:textId="4E080D1B" w:rsidR="00A31250" w:rsidRPr="0013545B" w:rsidRDefault="0057668D" w:rsidP="00A31250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Therigy</w:t>
                                    </w:r>
                                    <w:proofErr w:type="spellEnd"/>
                                  </w:p>
                                  <w:p w14:paraId="70B1F3B2" w14:textId="7A507860" w:rsidR="00354A42" w:rsidRPr="00BE5F55" w:rsidRDefault="0057668D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Creating tests that run through CI/CD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pipelings</w:t>
                                    </w:r>
                                    <w:proofErr w:type="spellEnd"/>
                                  </w:p>
                                  <w:p w14:paraId="086B00A0" w14:textId="388174C4" w:rsidR="00354A42" w:rsidRDefault="00354A42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Using jasmine and karma to run </w:t>
                                    </w:r>
                                    <w:proofErr w:type="gramStart"/>
                                    <w:r>
                                      <w:rPr>
                                        <w:lang w:val="en-GB"/>
                                      </w:rPr>
                                      <w:t>end to end</w:t>
                                    </w:r>
                                    <w:proofErr w:type="gramEnd"/>
                                    <w:r>
                                      <w:rPr>
                                        <w:lang w:val="en-GB"/>
                                      </w:rPr>
                                      <w:t xml:space="preserve"> tests.</w:t>
                                    </w:r>
                                  </w:p>
                                  <w:p w14:paraId="0F4DC85A" w14:textId="69628B02" w:rsidR="00BE5F55" w:rsidRDefault="00354A42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Building individual component test suites. </w:t>
                                    </w:r>
                                  </w:p>
                                  <w:p w14:paraId="038C4249" w14:textId="77777777" w:rsidR="00BE5F55" w:rsidRPr="00BE5F55" w:rsidRDefault="00BE5F55" w:rsidP="00BE5F55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3FC9ABBD" w14:textId="44761711" w:rsidR="00BE5F55" w:rsidRPr="00BE5F55" w:rsidRDefault="0057668D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 w:rsidRPr="00BE5F55">
                                      <w:rPr>
                                        <w:lang w:val="en-GB"/>
                                      </w:rPr>
                                      <w:t xml:space="preserve">Maintaining legacy application code in </w:t>
                                    </w:r>
                                    <w:proofErr w:type="spellStart"/>
                                    <w:r w:rsidRPr="00BE5F55">
                                      <w:rPr>
                                        <w:lang w:val="en-GB"/>
                                      </w:rPr>
                                      <w:t>php</w:t>
                                    </w:r>
                                    <w:proofErr w:type="spellEnd"/>
                                    <w:r w:rsidRPr="00BE5F55">
                                      <w:rPr>
                                        <w:lang w:val="en-GB"/>
                                      </w:rPr>
                                      <w:t xml:space="preserve"> and node</w:t>
                                    </w:r>
                                  </w:p>
                                  <w:p w14:paraId="03D37E19" w14:textId="1D648A89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Specialty pharmacy management application written in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php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angularjs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1.6.</w:t>
                                    </w:r>
                                  </w:p>
                                  <w:p w14:paraId="7AF811B5" w14:textId="38A3AC59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Maintaining legacy code while progressively building new sections to rotate out legacy code.</w:t>
                                    </w:r>
                                  </w:p>
                                  <w:p w14:paraId="214C893A" w14:textId="77777777" w:rsidR="00BE5F55" w:rsidRDefault="00BE5F55" w:rsidP="00BE5F55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58E6AE67" w14:textId="69AE8CDE" w:rsidR="00BE5F55" w:rsidRPr="00BE5F55" w:rsidRDefault="0057668D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 w:rsidRPr="00BE5F55">
                                      <w:rPr>
                                        <w:lang w:val="en-GB"/>
                                      </w:rPr>
                                      <w:t xml:space="preserve">Creating new node </w:t>
                                    </w:r>
                                    <w:proofErr w:type="spellStart"/>
                                    <w:r w:rsidRPr="00BE5F55">
                                      <w:rPr>
                                        <w:lang w:val="en-GB"/>
                                      </w:rPr>
                                      <w:t>microservices</w:t>
                                    </w:r>
                                    <w:proofErr w:type="spellEnd"/>
                                  </w:p>
                                  <w:p w14:paraId="4E076B2F" w14:textId="06874790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Creating a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microservice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setup.</w:t>
                                    </w:r>
                                  </w:p>
                                  <w:p w14:paraId="4823EB52" w14:textId="015D4622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Using Node to build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RESTful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GB"/>
                                      </w:rPr>
                                      <w:t>api</w:t>
                                    </w:r>
                                    <w:proofErr w:type="gramEnd"/>
                                    <w:r>
                                      <w:rPr>
                                        <w:lang w:val="en-GB"/>
                                      </w:rPr>
                                      <w:t>’s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. </w:t>
                                    </w:r>
                                  </w:p>
                                  <w:p w14:paraId="5169E309" w14:textId="368FF873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Containerizing these services to allow building a full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docker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stack.</w:t>
                                    </w:r>
                                  </w:p>
                                  <w:p w14:paraId="6F3F63A9" w14:textId="77777777" w:rsidR="005A3423" w:rsidRDefault="005A3423" w:rsidP="005A3423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  <w:p w14:paraId="7F57999B" w14:textId="77777777" w:rsidR="00BE5F55" w:rsidRDefault="00BE5F55" w:rsidP="00BE5F55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21828CC9" w14:textId="47393D1D" w:rsidR="0057668D" w:rsidRDefault="00BE5F55" w:rsidP="0063624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lastRenderedPageBreak/>
                                      <w:t xml:space="preserve">Working with Git,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Jira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Gitlab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Bitbucket</w:t>
                                    </w:r>
                                    <w:proofErr w:type="spellEnd"/>
                                  </w:p>
                                  <w:p w14:paraId="0C7A7711" w14:textId="77777777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Working with git for version control.</w:t>
                                    </w:r>
                                  </w:p>
                                  <w:p w14:paraId="5CE1F566" w14:textId="77777777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Using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Jira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for project management.</w:t>
                                    </w:r>
                                  </w:p>
                                  <w:p w14:paraId="2C6A521B" w14:textId="15C38BF6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Using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Gitlab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Bitbucket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for CI/CD pipeline.</w:t>
                                    </w:r>
                                  </w:p>
                                  <w:p w14:paraId="288A050C" w14:textId="77777777" w:rsidR="00BE5F55" w:rsidRDefault="00BE5F55" w:rsidP="00BE5F55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185F6915" w14:textId="77777777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Utilizing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Docker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to maintain code in development and deployment</w:t>
                                    </w:r>
                                  </w:p>
                                  <w:p w14:paraId="729B3150" w14:textId="170A4F86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Building and working o</w:t>
                                    </w:r>
                                    <w:r w:rsidR="00F73633">
                                      <w:rPr>
                                        <w:lang w:val="en-GB"/>
                                      </w:rPr>
                                      <w:t xml:space="preserve">n </w:t>
                                    </w:r>
                                    <w:proofErr w:type="spellStart"/>
                                    <w:r w:rsidR="00F73633">
                                      <w:rPr>
                                        <w:lang w:val="en-GB"/>
                                      </w:rPr>
                                      <w:t>Docker</w:t>
                                    </w:r>
                                    <w:proofErr w:type="spellEnd"/>
                                    <w:r w:rsidR="00F73633">
                                      <w:rPr>
                                        <w:lang w:val="en-GB"/>
                                      </w:rPr>
                                      <w:t xml:space="preserve"> containers.</w:t>
                                    </w:r>
                                  </w:p>
                                  <w:p w14:paraId="39A3E1BE" w14:textId="09002206" w:rsidR="00BE5F55" w:rsidRDefault="00BE5F55" w:rsidP="00BE5F5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Mostly a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DevOps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job, but many times they were busy with other things. So took initiative to continue working.</w:t>
                                    </w:r>
                                  </w:p>
                                  <w:p w14:paraId="1BAA9FEC" w14:textId="77777777" w:rsidR="00BE5F55" w:rsidRDefault="00BE5F55" w:rsidP="00BE5F55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30B1BF3C" w14:textId="0DDB81DA" w:rsidR="0070748B" w:rsidRPr="0070748B" w:rsidRDefault="0070748B" w:rsidP="0070748B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2017-2018</w:t>
                                    </w:r>
                                    <w:r w:rsidRPr="0013545B">
                                      <w:rPr>
                                        <w:b/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  <w:p w14:paraId="1A3CDFE5" w14:textId="77777777" w:rsidR="0057668D" w:rsidRPr="0013545B" w:rsidRDefault="0057668D" w:rsidP="0057668D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Reactive Science</w:t>
                                    </w:r>
                                  </w:p>
                                  <w:p w14:paraId="57DBBCDC" w14:textId="72727948" w:rsidR="00354A42" w:rsidRPr="00BE5F55" w:rsidRDefault="0057668D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 w:rsidRPr="00BE5F55">
                                      <w:rPr>
                                        <w:lang w:val="en-GB"/>
                                      </w:rPr>
                                      <w:t>Progr</w:t>
                                    </w:r>
                                    <w:r w:rsidR="0070748B" w:rsidRPr="00BE5F55">
                                      <w:rPr>
                                        <w:lang w:val="en-GB"/>
                                      </w:rPr>
                                      <w:t xml:space="preserve">amming </w:t>
                                    </w:r>
                                    <w:proofErr w:type="gramStart"/>
                                    <w:r w:rsidR="0070748B" w:rsidRPr="00BE5F55">
                                      <w:rPr>
                                        <w:lang w:val="en-GB"/>
                                      </w:rPr>
                                      <w:t>static  Angular</w:t>
                                    </w:r>
                                    <w:proofErr w:type="gramEnd"/>
                                    <w:r w:rsidR="0070748B" w:rsidRPr="00BE5F55">
                                      <w:rPr>
                                        <w:lang w:val="en-GB"/>
                                      </w:rPr>
                                      <w:t xml:space="preserve"> 4</w:t>
                                    </w:r>
                                    <w:r w:rsidR="00124655" w:rsidRPr="00BE5F55">
                                      <w:rPr>
                                        <w:lang w:val="en-GB"/>
                                      </w:rPr>
                                      <w:t>+</w:t>
                                    </w:r>
                                    <w:r w:rsidR="0070748B" w:rsidRPr="00BE5F55">
                                      <w:rPr>
                                        <w:lang w:val="en-GB"/>
                                      </w:rPr>
                                      <w:t xml:space="preserve"> websites</w:t>
                                    </w:r>
                                    <w:r w:rsidR="00F824E6" w:rsidRPr="00BE5F55">
                                      <w:rPr>
                                        <w:lang w:val="en-GB"/>
                                      </w:rPr>
                                      <w:t xml:space="preserve">, </w:t>
                                    </w:r>
                                    <w:r w:rsidR="0070748B" w:rsidRPr="00BE5F55">
                                      <w:rPr>
                                        <w:lang w:val="en-GB"/>
                                      </w:rPr>
                                      <w:t>Maintaining old Angular 4</w:t>
                                    </w:r>
                                    <w:r w:rsidR="00124655" w:rsidRPr="00BE5F55">
                                      <w:rPr>
                                        <w:lang w:val="en-GB"/>
                                      </w:rPr>
                                      <w:t>+</w:t>
                                    </w:r>
                                    <w:r w:rsidR="0070748B" w:rsidRPr="00BE5F55">
                                      <w:rPr>
                                        <w:lang w:val="en-GB"/>
                                      </w:rPr>
                                      <w:t xml:space="preserve"> websites</w:t>
                                    </w:r>
                                  </w:p>
                                  <w:p w14:paraId="301FAA7A" w14:textId="77777777" w:rsidR="00354A42" w:rsidRDefault="00354A42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Building static websites for clients.</w:t>
                                    </w:r>
                                  </w:p>
                                  <w:p w14:paraId="19C6DDCC" w14:textId="64D4CD5F" w:rsidR="00354A42" w:rsidRDefault="00354A42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Using angular 4+</w:t>
                                    </w:r>
                                    <w:r w:rsidR="009D1AAF">
                                      <w:rPr>
                                        <w:lang w:val="en-GB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9D1AAF">
                                      <w:rPr>
                                        <w:lang w:val="en-GB"/>
                                      </w:rPr>
                                      <w:t>mongoDB</w:t>
                                    </w:r>
                                    <w:proofErr w:type="spellEnd"/>
                                    <w:r w:rsidR="009D1AAF">
                                      <w:rPr>
                                        <w:lang w:val="en-GB"/>
                                      </w:rPr>
                                      <w:t xml:space="preserve"> and bootstrap 4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.</w:t>
                                    </w:r>
                                  </w:p>
                                  <w:p w14:paraId="4B70F89A" w14:textId="2282E73D" w:rsidR="00354A42" w:rsidRDefault="00354A42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Some old example work can be found on www.benderjustin.com</w:t>
                                    </w:r>
                                  </w:p>
                                  <w:p w14:paraId="095D8A9A" w14:textId="77777777" w:rsidR="00354A42" w:rsidRPr="00354A42" w:rsidRDefault="00354A42" w:rsidP="00354A42">
                                    <w:pPr>
                                      <w:pStyle w:val="ListParagraph"/>
                                      <w:spacing w:line="240" w:lineRule="auto"/>
                                      <w:ind w:left="1440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14:paraId="28AC440B" w14:textId="15F373B6" w:rsidR="00354A42" w:rsidRPr="00BE5F55" w:rsidRDefault="0070748B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 w:rsidRPr="00BE5F55">
                                      <w:rPr>
                                        <w:lang w:val="en-GB"/>
                                      </w:rPr>
                                      <w:t>Building small</w:t>
                                    </w:r>
                                    <w:r w:rsidR="00124655" w:rsidRPr="00BE5F55">
                                      <w:rPr>
                                        <w:lang w:val="en-GB"/>
                                      </w:rPr>
                                      <w:t xml:space="preserve"> phone applications with </w:t>
                                    </w:r>
                                    <w:proofErr w:type="spellStart"/>
                                    <w:r w:rsidR="00124655" w:rsidRPr="00BE5F55">
                                      <w:rPr>
                                        <w:lang w:val="en-GB"/>
                                      </w:rPr>
                                      <w:t>NativeScript</w:t>
                                    </w:r>
                                    <w:proofErr w:type="spellEnd"/>
                                  </w:p>
                                  <w:p w14:paraId="7C8E771F" w14:textId="01492EC2" w:rsidR="00354A42" w:rsidRDefault="00354A42" w:rsidP="00354A4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7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For a speci</w:t>
                                    </w:r>
                                    <w:r w:rsidR="00B23FF8">
                                      <w:rPr>
                                        <w:lang w:val="en-GB"/>
                                      </w:rPr>
                                      <w:t>al project studying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NativeScript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to allow building applications on phones without changing code much.</w:t>
                                    </w:r>
                                  </w:p>
                                  <w:p w14:paraId="791FE87F" w14:textId="7FA89BC2" w:rsidR="0052300C" w:rsidRPr="0013545B" w:rsidRDefault="0052300C" w:rsidP="0052300C">
                                    <w:pPr>
                                      <w:pStyle w:val="Heading2"/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SKydive Instructor</w:t>
                                    </w:r>
                                  </w:p>
                                  <w:p w14:paraId="5827366A" w14:textId="76946DD3" w:rsidR="0052300C" w:rsidRPr="0013545B" w:rsidRDefault="0052300C" w:rsidP="0052300C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201</w:t>
                                    </w:r>
                                    <w:r w:rsidR="00F824E6">
                                      <w:rPr>
                                        <w:b/>
                                        <w:lang w:val="en-GB"/>
                                      </w:rPr>
                                      <w:t>4</w:t>
                                    </w:r>
                                    <w:r w:rsidRPr="0013545B">
                                      <w:rPr>
                                        <w:b/>
                                        <w:lang w:val="en-GB"/>
                                      </w:rPr>
                                      <w:t>-</w:t>
                                    </w: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present</w:t>
                                    </w:r>
                                  </w:p>
                                  <w:p w14:paraId="735F5819" w14:textId="0A7EFF63" w:rsidR="0052300C" w:rsidRPr="0013545B" w:rsidRDefault="00F824E6" w:rsidP="0052300C">
                                    <w:pPr>
                                      <w:pStyle w:val="LebenslaufText"/>
                                      <w:spacing w:line="240" w:lineRule="auto"/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Tandem, Video, AFF-I</w:t>
                                    </w:r>
                                  </w:p>
                                  <w:p w14:paraId="2BC39DE3" w14:textId="124E2C19" w:rsidR="0052300C" w:rsidRDefault="00F824E6" w:rsidP="0052300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Leading new skydivers through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freefall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progression</w:t>
                                    </w:r>
                                  </w:p>
                                  <w:p w14:paraId="0A8CC909" w14:textId="5AC64FA0" w:rsidR="0052300C" w:rsidRDefault="00F824E6" w:rsidP="0052300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Producing content in the form of pictures and video of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freefall</w:t>
                                    </w:r>
                                    <w:proofErr w:type="spellEnd"/>
                                  </w:p>
                                  <w:p w14:paraId="71840EE7" w14:textId="3624B7DA" w:rsidR="00A8359F" w:rsidRPr="007159F6" w:rsidRDefault="00F824E6" w:rsidP="0052300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line="240" w:lineRule="auto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Educating about safety in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freefall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activites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A8359F" w:rsidRPr="0013545B" w14:paraId="7F70461F" w14:textId="77777777" w:rsidTr="00AB543F">
        <w:tc>
          <w:tcPr>
            <w:tcW w:w="2789" w:type="dxa"/>
          </w:tcPr>
          <w:p w14:paraId="1A7E418D" w14:textId="523C08AD" w:rsidR="00A8359F" w:rsidRPr="0013545B" w:rsidRDefault="00115816" w:rsidP="00E84B92">
            <w:pPr>
              <w:pStyle w:val="Heading1"/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lastRenderedPageBreak/>
              <w:t>Education</w:t>
            </w:r>
          </w:p>
        </w:tc>
        <w:tc>
          <w:tcPr>
            <w:tcW w:w="181" w:type="dxa"/>
          </w:tcPr>
          <w:p w14:paraId="78A578BD" w14:textId="77777777" w:rsidR="00A8359F" w:rsidRPr="0013545B" w:rsidRDefault="00A8359F" w:rsidP="00E84B92">
            <w:pPr>
              <w:spacing w:line="240" w:lineRule="auto"/>
              <w:rPr>
                <w:lang w:val="en-GB"/>
              </w:rPr>
            </w:pPr>
          </w:p>
        </w:tc>
        <w:tc>
          <w:tcPr>
            <w:tcW w:w="683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GB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GB"/>
                    <w14:ligatures w14:val="none"/>
                  </w:rPr>
                  <w:id w:val="-1126388115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n-GB"/>
                        <w14:ligatures w14:val="none"/>
                      </w:rPr>
                      <w:id w:val="-1825125268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lang w:val="en-GB"/>
                            <w14:ligatures w14:val="none"/>
                          </w:rPr>
                          <w:id w:val="1994980592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06C33727" w14:textId="22171E7D" w:rsidR="00B23FF8" w:rsidRPr="0013545B" w:rsidRDefault="00B23FF8" w:rsidP="00B23FF8">
                            <w:pPr>
                              <w:pStyle w:val="Heading2"/>
                              <w:spacing w:line="240" w:lineRule="auto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Code Academy Pro</w:t>
                            </w:r>
                          </w:p>
                          <w:p w14:paraId="0A278513" w14:textId="499459E0" w:rsidR="00B23FF8" w:rsidRPr="0013545B" w:rsidRDefault="00B23FF8" w:rsidP="00B23FF8">
                            <w:pPr>
                              <w:pStyle w:val="LebenslaufText"/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2020-Present</w:t>
                            </w:r>
                          </w:p>
                          <w:p w14:paraId="2928DC55" w14:textId="3DC16D8F" w:rsidR="00B23FF8" w:rsidRPr="00124655" w:rsidRDefault="00B23FF8" w:rsidP="00B23FF8">
                            <w:pPr>
                              <w:pStyle w:val="LebenslaufTex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11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Computer Science (Python, Git, Bash, Algorithms</w:t>
                            </w:r>
                            <w:r w:rsidR="009D1AAF">
                              <w:rPr>
                                <w:lang w:val="en-GB"/>
                              </w:rPr>
                              <w:t>, D3js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F15E58A" w14:textId="28B1AEFE" w:rsidR="0028056D" w:rsidRPr="0013545B" w:rsidRDefault="0006425B" w:rsidP="0028056D">
                            <w:pPr>
                              <w:pStyle w:val="Heading2"/>
                              <w:spacing w:line="240" w:lineRule="auto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Udacity</w:t>
                            </w:r>
                          </w:p>
                          <w:p w14:paraId="0613DB25" w14:textId="280E8981" w:rsidR="0028056D" w:rsidRPr="0013545B" w:rsidRDefault="0006425B" w:rsidP="0028056D">
                            <w:pPr>
                              <w:pStyle w:val="LebenslaufText"/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2018-2019</w:t>
                            </w:r>
                          </w:p>
                          <w:p w14:paraId="77171B63" w14:textId="4134BB67" w:rsidR="0028056D" w:rsidRPr="00124655" w:rsidRDefault="0006425B" w:rsidP="0028056D">
                            <w:pPr>
                              <w:pStyle w:val="LebenslaufTex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11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Mobile Web specialist</w:t>
                            </w:r>
                          </w:p>
                          <w:p w14:paraId="4C82A6D1" w14:textId="35692F90" w:rsidR="00AA4C5E" w:rsidRPr="0013545B" w:rsidRDefault="0006425B" w:rsidP="00AA4C5E">
                            <w:pPr>
                              <w:pStyle w:val="Heading2"/>
                              <w:spacing w:line="240" w:lineRule="auto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Udemy</w:t>
                            </w:r>
                          </w:p>
                          <w:p w14:paraId="4B467186" w14:textId="03A2653C" w:rsidR="00AA4C5E" w:rsidRPr="0013545B" w:rsidRDefault="0006425B" w:rsidP="00AA4C5E">
                            <w:pPr>
                              <w:pStyle w:val="LebenslaufText"/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2017-2019</w:t>
                            </w:r>
                          </w:p>
                          <w:p w14:paraId="430A5BCB" w14:textId="7C07A03C" w:rsidR="00A8359F" w:rsidRPr="00124655" w:rsidRDefault="00124655" w:rsidP="00124655">
                            <w:pPr>
                              <w:pStyle w:val="LebenslaufTex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right="11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Angular 4+, </w:t>
                            </w:r>
                            <w:r w:rsidRPr="00124655">
                              <w:rPr>
                                <w:lang w:val="en-GB"/>
                              </w:rPr>
                              <w:t>Angular Essentials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124655">
                              <w:rPr>
                                <w:lang w:val="en-GB"/>
                              </w:rPr>
                              <w:t>Learning Algorithms in JavaScript from Scratch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124655">
                              <w:rPr>
                                <w:lang w:val="en-GB"/>
                              </w:rPr>
                              <w:t>Bootstrap 4 from scratch with 5 projects</w:t>
                            </w:r>
                            <w:r>
                              <w:rPr>
                                <w:lang w:val="en-GB"/>
                              </w:rPr>
                              <w:t xml:space="preserve">, Learn and Understand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NodeJS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GB"/>
                              </w:rPr>
                              <w:t>,,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Node.js Security,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the Complete Guide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944ACB" w:rsidRPr="00657609" w14:paraId="186F2475" w14:textId="77777777" w:rsidTr="00AB543F">
        <w:tc>
          <w:tcPr>
            <w:tcW w:w="2789" w:type="dxa"/>
          </w:tcPr>
          <w:p w14:paraId="113F0921" w14:textId="600DEFC9" w:rsidR="00944ACB" w:rsidRPr="0013545B" w:rsidRDefault="00115816" w:rsidP="00944ACB">
            <w:pPr>
              <w:pStyle w:val="Heading1"/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t>Skills</w:t>
            </w:r>
          </w:p>
        </w:tc>
        <w:tc>
          <w:tcPr>
            <w:tcW w:w="181" w:type="dxa"/>
          </w:tcPr>
          <w:p w14:paraId="3A4DDFD3" w14:textId="77777777" w:rsidR="00944ACB" w:rsidRPr="0013545B" w:rsidRDefault="00944ACB" w:rsidP="00944ACB">
            <w:pPr>
              <w:spacing w:line="240" w:lineRule="auto"/>
              <w:rPr>
                <w:lang w:val="en-GB"/>
              </w:rPr>
            </w:pPr>
          </w:p>
        </w:tc>
        <w:tc>
          <w:tcPr>
            <w:tcW w:w="6837" w:type="dxa"/>
          </w:tcPr>
          <w:sdt>
            <w:sdtPr>
              <w:rPr>
                <w:lang w:val="en-GB"/>
              </w:rPr>
              <w:id w:val="-560790099"/>
            </w:sdtPr>
            <w:sdtEndPr/>
            <w:sdtContent>
              <w:sdt>
                <w:sdtPr>
                  <w:rPr>
                    <w:lang w:val="en-GB"/>
                  </w:rPr>
                  <w:id w:val="507800731"/>
                </w:sdtPr>
                <w:sdtEndPr/>
                <w:sdtContent>
                  <w:p w14:paraId="58907B44" w14:textId="0C1D86D6" w:rsidR="00115816" w:rsidRPr="0013545B" w:rsidRDefault="0057668D" w:rsidP="001A204E">
                    <w:pPr>
                      <w:pStyle w:val="LebenslaufText"/>
                      <w:numPr>
                        <w:ilvl w:val="0"/>
                        <w:numId w:val="2"/>
                      </w:numPr>
                      <w:tabs>
                        <w:tab w:val="left" w:pos="2525"/>
                      </w:tabs>
                      <w:spacing w:line="240" w:lineRule="auto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Deep understanding of JavaScript concepts</w:t>
                    </w:r>
                  </w:p>
                  <w:p w14:paraId="2FD2578E" w14:textId="77777777" w:rsidR="0006425B" w:rsidRDefault="0070748B" w:rsidP="0070748B">
                    <w:pPr>
                      <w:pStyle w:val="LebenslaufText"/>
                      <w:numPr>
                        <w:ilvl w:val="0"/>
                        <w:numId w:val="2"/>
                      </w:numPr>
                      <w:tabs>
                        <w:tab w:val="left" w:pos="2525"/>
                      </w:tabs>
                      <w:spacing w:line="240" w:lineRule="auto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Willing to study and learn new technologies</w:t>
                    </w:r>
                  </w:p>
                  <w:p w14:paraId="1850E551" w14:textId="42A5C4DF" w:rsidR="0006425B" w:rsidRDefault="0006425B" w:rsidP="009D1AAF">
                    <w:pPr>
                      <w:pStyle w:val="LebenslaufText"/>
                      <w:numPr>
                        <w:ilvl w:val="0"/>
                        <w:numId w:val="2"/>
                      </w:numPr>
                      <w:tabs>
                        <w:tab w:val="left" w:pos="2525"/>
                      </w:tabs>
                      <w:spacing w:line="240" w:lineRule="auto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Containerizing applications</w:t>
                    </w:r>
                  </w:p>
                  <w:p w14:paraId="58A04B21" w14:textId="15301DC8" w:rsidR="00944ACB" w:rsidRPr="0070748B" w:rsidRDefault="00B23FF8" w:rsidP="0070748B">
                    <w:pPr>
                      <w:pStyle w:val="LebenslaufText"/>
                      <w:numPr>
                        <w:ilvl w:val="0"/>
                        <w:numId w:val="2"/>
                      </w:numPr>
                      <w:tabs>
                        <w:tab w:val="left" w:pos="2525"/>
                      </w:tabs>
                      <w:spacing w:line="240" w:lineRule="auto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Python, </w:t>
                    </w:r>
                    <w:r w:rsidR="0006425B">
                      <w:rPr>
                        <w:lang w:val="en-GB"/>
                      </w:rPr>
                      <w:t>Git</w:t>
                    </w:r>
                    <w:r w:rsidR="00BA49C9">
                      <w:rPr>
                        <w:lang w:val="en-GB"/>
                      </w:rPr>
                      <w:t xml:space="preserve">, HTML, CSS, Angular 5+, Bash, Node, </w:t>
                    </w:r>
                    <w:proofErr w:type="spellStart"/>
                    <w:r w:rsidR="00BA49C9">
                      <w:rPr>
                        <w:lang w:val="en-GB"/>
                      </w:rPr>
                      <w:t>Angularjs</w:t>
                    </w:r>
                    <w:proofErr w:type="spellEnd"/>
                    <w:r w:rsidR="00BA49C9">
                      <w:rPr>
                        <w:lang w:val="en-GB"/>
                      </w:rPr>
                      <w:t xml:space="preserve">, </w:t>
                    </w:r>
                    <w:proofErr w:type="spellStart"/>
                    <w:r w:rsidR="00BA49C9">
                      <w:rPr>
                        <w:lang w:val="en-GB"/>
                      </w:rPr>
                      <w:t>Docker</w:t>
                    </w:r>
                    <w:proofErr w:type="spellEnd"/>
                    <w:r w:rsidR="00BA49C9">
                      <w:rPr>
                        <w:lang w:val="en-GB"/>
                      </w:rPr>
                      <w:t xml:space="preserve">, Bootstrap, </w:t>
                    </w:r>
                    <w:proofErr w:type="spellStart"/>
                    <w:r w:rsidR="00BA49C9">
                      <w:rPr>
                        <w:lang w:val="en-GB"/>
                      </w:rPr>
                      <w:t>Gitlab</w:t>
                    </w:r>
                    <w:proofErr w:type="spellEnd"/>
                    <w:r w:rsidR="00940C9E">
                      <w:rPr>
                        <w:lang w:val="en-GB"/>
                      </w:rPr>
                      <w:t>, EJS</w:t>
                    </w:r>
                    <w:r w:rsidR="00F76895">
                      <w:rPr>
                        <w:lang w:val="en-GB"/>
                      </w:rPr>
                      <w:t xml:space="preserve">, </w:t>
                    </w:r>
                    <w:proofErr w:type="spellStart"/>
                    <w:r w:rsidR="00F76895">
                      <w:rPr>
                        <w:lang w:val="en-GB"/>
                      </w:rPr>
                      <w:t>Docker</w:t>
                    </w:r>
                    <w:proofErr w:type="spellEnd"/>
                    <w:r w:rsidR="00F76895">
                      <w:rPr>
                        <w:lang w:val="en-GB"/>
                      </w:rPr>
                      <w:t>, Linux</w:t>
                    </w:r>
                    <w:r w:rsidR="009D1AAF">
                      <w:rPr>
                        <w:lang w:val="en-GB"/>
                      </w:rPr>
                      <w:t xml:space="preserve">, </w:t>
                    </w:r>
                    <w:proofErr w:type="spellStart"/>
                    <w:r w:rsidR="009D1AAF">
                      <w:rPr>
                        <w:lang w:val="en-GB"/>
                      </w:rPr>
                      <w:t>mongoDB</w:t>
                    </w:r>
                    <w:proofErr w:type="spellEnd"/>
                    <w:r w:rsidR="009D1AAF">
                      <w:rPr>
                        <w:lang w:val="en-GB"/>
                      </w:rPr>
                      <w:t>, MySQL, D3js</w:t>
                    </w:r>
                  </w:p>
                </w:sdtContent>
              </w:sdt>
            </w:sdtContent>
          </w:sdt>
        </w:tc>
      </w:tr>
      <w:tr w:rsidR="00944ACB" w:rsidRPr="0013545B" w14:paraId="48A05BFA" w14:textId="77777777" w:rsidTr="00AB543F">
        <w:tc>
          <w:tcPr>
            <w:tcW w:w="2789" w:type="dxa"/>
          </w:tcPr>
          <w:p w14:paraId="7AD64C74" w14:textId="727A183C" w:rsidR="00944ACB" w:rsidRPr="0013545B" w:rsidRDefault="00115816" w:rsidP="00944ACB">
            <w:pPr>
              <w:pStyle w:val="Heading1"/>
              <w:spacing w:line="240" w:lineRule="auto"/>
              <w:rPr>
                <w:lang w:val="en-GB"/>
              </w:rPr>
            </w:pPr>
            <w:r w:rsidRPr="0013545B">
              <w:rPr>
                <w:lang w:val="en-GB"/>
              </w:rPr>
              <w:t>languages</w:t>
            </w:r>
          </w:p>
        </w:tc>
        <w:tc>
          <w:tcPr>
            <w:tcW w:w="181" w:type="dxa"/>
          </w:tcPr>
          <w:p w14:paraId="0A4007F0" w14:textId="77777777" w:rsidR="00944ACB" w:rsidRPr="0013545B" w:rsidRDefault="00944ACB" w:rsidP="00944ACB">
            <w:pPr>
              <w:spacing w:line="240" w:lineRule="auto"/>
              <w:rPr>
                <w:lang w:val="en-GB"/>
              </w:rPr>
            </w:pPr>
          </w:p>
        </w:tc>
        <w:tc>
          <w:tcPr>
            <w:tcW w:w="6837" w:type="dxa"/>
          </w:tcPr>
          <w:sdt>
            <w:sdtPr>
              <w:rPr>
                <w:lang w:val="en-GB"/>
              </w:rPr>
              <w:id w:val="-1255432794"/>
            </w:sdtPr>
            <w:sdtEndPr/>
            <w:sdtContent>
              <w:sdt>
                <w:sdtPr>
                  <w:rPr>
                    <w:lang w:val="en-GB"/>
                  </w:rPr>
                  <w:id w:val="1374046319"/>
                </w:sdtPr>
                <w:sdtEndPr/>
                <w:sdtContent>
                  <w:p w14:paraId="12845588" w14:textId="22A73CEA" w:rsidR="0057668D" w:rsidRDefault="00B23FF8" w:rsidP="0052300C">
                    <w:pPr>
                      <w:pStyle w:val="LebenslaufText"/>
                      <w:numPr>
                        <w:ilvl w:val="0"/>
                        <w:numId w:val="1"/>
                      </w:numPr>
                      <w:tabs>
                        <w:tab w:val="left" w:pos="2525"/>
                      </w:tabs>
                      <w:spacing w:line="240" w:lineRule="auto"/>
                      <w:ind w:left="678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JavaS</w:t>
                    </w:r>
                    <w:r w:rsidR="0057668D" w:rsidRPr="0052300C">
                      <w:rPr>
                        <w:lang w:val="en-GB"/>
                      </w:rPr>
                      <w:t>cript (Fluent)</w:t>
                    </w:r>
                  </w:p>
                  <w:p w14:paraId="7A23A498" w14:textId="0930A9C3" w:rsidR="00B23FF8" w:rsidRPr="0052300C" w:rsidRDefault="00B23FF8" w:rsidP="00B23FF8">
                    <w:pPr>
                      <w:pStyle w:val="LebenslaufText"/>
                      <w:numPr>
                        <w:ilvl w:val="0"/>
                        <w:numId w:val="1"/>
                      </w:numPr>
                      <w:tabs>
                        <w:tab w:val="left" w:pos="2525"/>
                      </w:tabs>
                      <w:spacing w:line="240" w:lineRule="auto"/>
                      <w:ind w:left="678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Python (</w:t>
                    </w:r>
                    <w:r w:rsidR="009D1AAF">
                      <w:rPr>
                        <w:lang w:val="en-GB"/>
                      </w:rPr>
                      <w:t>Experienced</w:t>
                    </w:r>
                    <w:r w:rsidRPr="0052300C">
                      <w:rPr>
                        <w:lang w:val="en-GB"/>
                      </w:rPr>
                      <w:t>)</w:t>
                    </w:r>
                  </w:p>
                  <w:p w14:paraId="3A944937" w14:textId="18768677" w:rsidR="00B23FF8" w:rsidRPr="00B23FF8" w:rsidRDefault="00B23FF8" w:rsidP="00B23FF8">
                    <w:pPr>
                      <w:pStyle w:val="LebenslaufText"/>
                      <w:numPr>
                        <w:ilvl w:val="0"/>
                        <w:numId w:val="1"/>
                      </w:numPr>
                      <w:tabs>
                        <w:tab w:val="left" w:pos="2525"/>
                      </w:tabs>
                      <w:spacing w:line="240" w:lineRule="auto"/>
                      <w:ind w:left="678"/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TvpeScript</w:t>
                    </w:r>
                    <w:proofErr w:type="spellEnd"/>
                    <w:r>
                      <w:rPr>
                        <w:lang w:val="en-GB"/>
                      </w:rPr>
                      <w:t xml:space="preserve"> (Experienced</w:t>
                    </w:r>
                    <w:r w:rsidRPr="0052300C">
                      <w:rPr>
                        <w:lang w:val="en-GB"/>
                      </w:rPr>
                      <w:t>)</w:t>
                    </w:r>
                  </w:p>
                  <w:p w14:paraId="5F187729" w14:textId="19FCD871" w:rsidR="00944ACB" w:rsidRPr="0057668D" w:rsidRDefault="0057668D" w:rsidP="00124655">
                    <w:pPr>
                      <w:pStyle w:val="LebenslaufText"/>
                      <w:numPr>
                        <w:ilvl w:val="0"/>
                        <w:numId w:val="1"/>
                      </w:numPr>
                      <w:tabs>
                        <w:tab w:val="left" w:pos="2525"/>
                      </w:tabs>
                      <w:spacing w:line="240" w:lineRule="auto"/>
                      <w:ind w:left="678"/>
                      <w:rPr>
                        <w:lang w:val="en-GB"/>
                      </w:rPr>
                    </w:pPr>
                    <w:r w:rsidRPr="007159F6">
                      <w:rPr>
                        <w:lang w:val="en-GB"/>
                      </w:rPr>
                      <w:t>Bash</w:t>
                    </w:r>
                    <w:r w:rsidR="0006425B" w:rsidRPr="007159F6">
                      <w:rPr>
                        <w:lang w:val="en-GB"/>
                      </w:rPr>
                      <w:t xml:space="preserve"> (</w:t>
                    </w:r>
                    <w:r w:rsidR="00B23FF8">
                      <w:rPr>
                        <w:lang w:val="en-GB"/>
                      </w:rPr>
                      <w:t>Experienced</w:t>
                    </w:r>
                    <w:r w:rsidR="0006425B">
                      <w:rPr>
                        <w:lang w:val="en-GB"/>
                      </w:rPr>
                      <w:t>)</w:t>
                    </w:r>
                    <w:r w:rsidR="00124655">
                      <w:rPr>
                        <w:lang w:val="en-GB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326FB396" w14:textId="77777777" w:rsidR="00A8359F" w:rsidRPr="0013545B" w:rsidRDefault="00A8359F" w:rsidP="00E84B92">
      <w:pPr>
        <w:spacing w:line="240" w:lineRule="auto"/>
        <w:rPr>
          <w:lang w:val="en-GB"/>
        </w:rPr>
      </w:pPr>
    </w:p>
    <w:sectPr w:rsidR="00A8359F" w:rsidRPr="0013545B" w:rsidSect="00DB0F4C">
      <w:footerReference w:type="default" r:id="rId13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93E0A" w14:textId="77777777" w:rsidR="00E7352D" w:rsidRDefault="00E7352D">
      <w:pPr>
        <w:spacing w:before="0" w:after="0" w:line="240" w:lineRule="auto"/>
      </w:pPr>
      <w:r>
        <w:separator/>
      </w:r>
    </w:p>
  </w:endnote>
  <w:endnote w:type="continuationSeparator" w:id="0">
    <w:p w14:paraId="061AFEE9" w14:textId="77777777" w:rsidR="00E7352D" w:rsidRDefault="00E735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4DED8" w14:textId="7200360D" w:rsidR="00E7352D" w:rsidRDefault="00E7352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A34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B11E0" w14:textId="77777777" w:rsidR="00E7352D" w:rsidRDefault="00E7352D">
      <w:pPr>
        <w:spacing w:before="0" w:after="0" w:line="240" w:lineRule="auto"/>
      </w:pPr>
      <w:r>
        <w:separator/>
      </w:r>
    </w:p>
  </w:footnote>
  <w:footnote w:type="continuationSeparator" w:id="0">
    <w:p w14:paraId="5C21BDE1" w14:textId="77777777" w:rsidR="00E7352D" w:rsidRDefault="00E735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168"/>
    <w:multiLevelType w:val="hybridMultilevel"/>
    <w:tmpl w:val="6DDC206C"/>
    <w:lvl w:ilvl="0" w:tplc="FCE0C530">
      <w:start w:val="4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11D27"/>
    <w:multiLevelType w:val="hybridMultilevel"/>
    <w:tmpl w:val="44863450"/>
    <w:lvl w:ilvl="0" w:tplc="CFB04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225C9"/>
    <w:multiLevelType w:val="hybridMultilevel"/>
    <w:tmpl w:val="B84E2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AD726E"/>
    <w:multiLevelType w:val="hybridMultilevel"/>
    <w:tmpl w:val="A216D238"/>
    <w:lvl w:ilvl="0" w:tplc="DF0EB0D6">
      <w:start w:val="2016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5011D"/>
    <w:multiLevelType w:val="hybridMultilevel"/>
    <w:tmpl w:val="06A42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303C24"/>
    <w:multiLevelType w:val="hybridMultilevel"/>
    <w:tmpl w:val="1B70D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2A0D6C"/>
    <w:multiLevelType w:val="hybridMultilevel"/>
    <w:tmpl w:val="11789CAE"/>
    <w:lvl w:ilvl="0" w:tplc="92C6311A">
      <w:start w:val="20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12CD2"/>
    <w:multiLevelType w:val="hybridMultilevel"/>
    <w:tmpl w:val="416E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DF56F0"/>
    <w:multiLevelType w:val="hybridMultilevel"/>
    <w:tmpl w:val="E9EC9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D326A0"/>
    <w:multiLevelType w:val="hybridMultilevel"/>
    <w:tmpl w:val="0380C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EE"/>
    <w:rsid w:val="00033139"/>
    <w:rsid w:val="00035C0E"/>
    <w:rsid w:val="000571AF"/>
    <w:rsid w:val="0006425B"/>
    <w:rsid w:val="00086263"/>
    <w:rsid w:val="0009028A"/>
    <w:rsid w:val="000915D7"/>
    <w:rsid w:val="000C7427"/>
    <w:rsid w:val="000D4173"/>
    <w:rsid w:val="0010274A"/>
    <w:rsid w:val="00115816"/>
    <w:rsid w:val="00124655"/>
    <w:rsid w:val="00124D8D"/>
    <w:rsid w:val="0013545B"/>
    <w:rsid w:val="00137B14"/>
    <w:rsid w:val="0015313A"/>
    <w:rsid w:val="00165EA7"/>
    <w:rsid w:val="001673B4"/>
    <w:rsid w:val="001A204E"/>
    <w:rsid w:val="001B1DA6"/>
    <w:rsid w:val="001D492B"/>
    <w:rsid w:val="001F50EE"/>
    <w:rsid w:val="00252FE7"/>
    <w:rsid w:val="0028056D"/>
    <w:rsid w:val="002B5380"/>
    <w:rsid w:val="00354A42"/>
    <w:rsid w:val="0038413E"/>
    <w:rsid w:val="003E0446"/>
    <w:rsid w:val="003E175B"/>
    <w:rsid w:val="00427D22"/>
    <w:rsid w:val="004408EF"/>
    <w:rsid w:val="00445FD4"/>
    <w:rsid w:val="004B172D"/>
    <w:rsid w:val="004C5EA3"/>
    <w:rsid w:val="004D2D69"/>
    <w:rsid w:val="0052300C"/>
    <w:rsid w:val="00527E61"/>
    <w:rsid w:val="0057668D"/>
    <w:rsid w:val="00577669"/>
    <w:rsid w:val="005A3423"/>
    <w:rsid w:val="005B5342"/>
    <w:rsid w:val="005F4177"/>
    <w:rsid w:val="00612D57"/>
    <w:rsid w:val="0063624B"/>
    <w:rsid w:val="00657609"/>
    <w:rsid w:val="00671A63"/>
    <w:rsid w:val="006A6E4B"/>
    <w:rsid w:val="0070748B"/>
    <w:rsid w:val="007159F6"/>
    <w:rsid w:val="007814B5"/>
    <w:rsid w:val="007819EF"/>
    <w:rsid w:val="007B20E9"/>
    <w:rsid w:val="00856045"/>
    <w:rsid w:val="008D0A7F"/>
    <w:rsid w:val="0093685B"/>
    <w:rsid w:val="00940C9E"/>
    <w:rsid w:val="00944ACB"/>
    <w:rsid w:val="009645F1"/>
    <w:rsid w:val="00984098"/>
    <w:rsid w:val="009D1AAF"/>
    <w:rsid w:val="009E3461"/>
    <w:rsid w:val="009F6C3F"/>
    <w:rsid w:val="00A23A26"/>
    <w:rsid w:val="00A31250"/>
    <w:rsid w:val="00A37DB9"/>
    <w:rsid w:val="00A8359F"/>
    <w:rsid w:val="00AA4C5E"/>
    <w:rsid w:val="00AB543F"/>
    <w:rsid w:val="00B23FF8"/>
    <w:rsid w:val="00B2570A"/>
    <w:rsid w:val="00B43E7A"/>
    <w:rsid w:val="00BA49C9"/>
    <w:rsid w:val="00BD4D6D"/>
    <w:rsid w:val="00BE5F55"/>
    <w:rsid w:val="00C0215D"/>
    <w:rsid w:val="00C03425"/>
    <w:rsid w:val="00C03837"/>
    <w:rsid w:val="00C52E35"/>
    <w:rsid w:val="00C815DF"/>
    <w:rsid w:val="00D572D6"/>
    <w:rsid w:val="00DA367A"/>
    <w:rsid w:val="00DB0F4C"/>
    <w:rsid w:val="00DC4E63"/>
    <w:rsid w:val="00DF559A"/>
    <w:rsid w:val="00E11BF1"/>
    <w:rsid w:val="00E505F9"/>
    <w:rsid w:val="00E60188"/>
    <w:rsid w:val="00E62A6C"/>
    <w:rsid w:val="00E7352D"/>
    <w:rsid w:val="00E84B92"/>
    <w:rsid w:val="00EA6112"/>
    <w:rsid w:val="00EF0B8E"/>
    <w:rsid w:val="00F0454F"/>
    <w:rsid w:val="00F3541F"/>
    <w:rsid w:val="00F73633"/>
    <w:rsid w:val="00F76895"/>
    <w:rsid w:val="00F824E6"/>
    <w:rsid w:val="00F86F9C"/>
    <w:rsid w:val="00FA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328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LebenslaufText">
    <w:name w:val="Lebenslauf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ellengitternetz">
    <w:name w:val="Tabellengitternetz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benslaufTabelle">
    <w:name w:val="Lebenslauf Tabel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BriefTabelle">
    <w:name w:val="Brief Tabel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Empfnger">
    <w:name w:val="Empfänger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customStyle="1" w:styleId="Signatur">
    <w:name w:val="Signatur"/>
    <w:basedOn w:val="Normal"/>
    <w:link w:val="Signaturzeichen"/>
    <w:uiPriority w:val="8"/>
    <w:unhideWhenUsed/>
    <w:qFormat/>
    <w:pPr>
      <w:spacing w:after="480"/>
    </w:pPr>
    <w:rPr>
      <w:b/>
      <w:bCs/>
    </w:rPr>
  </w:style>
  <w:style w:type="character" w:customStyle="1" w:styleId="Signaturzeichen">
    <w:name w:val="Signaturzeichen"/>
    <w:basedOn w:val="DefaultParagraphFont"/>
    <w:link w:val="Signatur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Kontaktinformationen">
    <w:name w:val="Kontaktinformationen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63624B"/>
    <w:pPr>
      <w:ind w:left="720"/>
      <w:contextualSpacing/>
    </w:pPr>
  </w:style>
  <w:style w:type="character" w:customStyle="1" w:styleId="Hervorhebung1">
    <w:name w:val="Hervorhebung1"/>
    <w:basedOn w:val="DefaultParagraphFont"/>
    <w:uiPriority w:val="2"/>
    <w:unhideWhenUsed/>
    <w:qFormat/>
    <w:rsid w:val="00657609"/>
    <w:rPr>
      <w:color w:val="7E97AD" w:themeColor="accent1"/>
    </w:rPr>
  </w:style>
  <w:style w:type="paragraph" w:customStyle="1" w:styleId="Datum1">
    <w:name w:val="Datum1"/>
    <w:basedOn w:val="Normal"/>
    <w:next w:val="Normal"/>
    <w:link w:val="Datumszeichen"/>
    <w:uiPriority w:val="8"/>
    <w:qFormat/>
    <w:rsid w:val="00657609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szeichen">
    <w:name w:val="Datumszeichen"/>
    <w:basedOn w:val="DefaultParagraphFont"/>
    <w:link w:val="Datum1"/>
    <w:uiPriority w:val="8"/>
    <w:rsid w:val="00657609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nrede1">
    <w:name w:val="Anrede1"/>
    <w:basedOn w:val="Normal"/>
    <w:next w:val="Normal"/>
    <w:link w:val="Anredezeichen"/>
    <w:uiPriority w:val="8"/>
    <w:unhideWhenUsed/>
    <w:qFormat/>
    <w:rsid w:val="00657609"/>
    <w:pPr>
      <w:spacing w:before="720"/>
    </w:pPr>
  </w:style>
  <w:style w:type="character" w:customStyle="1" w:styleId="Anredezeichen">
    <w:name w:val="Anredezeichen"/>
    <w:basedOn w:val="DefaultParagraphFont"/>
    <w:link w:val="Anrede1"/>
    <w:uiPriority w:val="8"/>
    <w:rsid w:val="00657609"/>
    <w:rPr>
      <w:kern w:val="20"/>
    </w:rPr>
  </w:style>
  <w:style w:type="paragraph" w:customStyle="1" w:styleId="Gruformel1">
    <w:name w:val="Grußformel1"/>
    <w:basedOn w:val="Normal"/>
    <w:link w:val="Gruformelzeichen"/>
    <w:uiPriority w:val="8"/>
    <w:unhideWhenUsed/>
    <w:qFormat/>
    <w:rsid w:val="00657609"/>
    <w:pPr>
      <w:spacing w:before="480" w:after="960" w:line="240" w:lineRule="auto"/>
    </w:pPr>
  </w:style>
  <w:style w:type="character" w:customStyle="1" w:styleId="Gruformelzeichen">
    <w:name w:val="Grußformelzeichen"/>
    <w:basedOn w:val="DefaultParagraphFont"/>
    <w:link w:val="Gruformel1"/>
    <w:uiPriority w:val="8"/>
    <w:rsid w:val="00657609"/>
    <w:rPr>
      <w:kern w:val="20"/>
    </w:rPr>
  </w:style>
  <w:style w:type="character" w:styleId="Hyperlink">
    <w:name w:val="Hyperlink"/>
    <w:basedOn w:val="DefaultParagraphFont"/>
    <w:uiPriority w:val="99"/>
    <w:unhideWhenUsed/>
    <w:rsid w:val="00E7352D"/>
    <w:rPr>
      <w:color w:val="646464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LebenslaufText">
    <w:name w:val="Lebenslauf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ellengitternetz">
    <w:name w:val="Tabellengitternetz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benslaufTabelle">
    <w:name w:val="Lebenslauf Tabel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BriefTabelle">
    <w:name w:val="Brief Tabel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Empfnger">
    <w:name w:val="Empfänger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customStyle="1" w:styleId="Signatur">
    <w:name w:val="Signatur"/>
    <w:basedOn w:val="Normal"/>
    <w:link w:val="Signaturzeichen"/>
    <w:uiPriority w:val="8"/>
    <w:unhideWhenUsed/>
    <w:qFormat/>
    <w:pPr>
      <w:spacing w:after="480"/>
    </w:pPr>
    <w:rPr>
      <w:b/>
      <w:bCs/>
    </w:rPr>
  </w:style>
  <w:style w:type="character" w:customStyle="1" w:styleId="Signaturzeichen">
    <w:name w:val="Signaturzeichen"/>
    <w:basedOn w:val="DefaultParagraphFont"/>
    <w:link w:val="Signatur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Kontaktinformationen">
    <w:name w:val="Kontaktinformationen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63624B"/>
    <w:pPr>
      <w:ind w:left="720"/>
      <w:contextualSpacing/>
    </w:pPr>
  </w:style>
  <w:style w:type="character" w:customStyle="1" w:styleId="Hervorhebung1">
    <w:name w:val="Hervorhebung1"/>
    <w:basedOn w:val="DefaultParagraphFont"/>
    <w:uiPriority w:val="2"/>
    <w:unhideWhenUsed/>
    <w:qFormat/>
    <w:rsid w:val="00657609"/>
    <w:rPr>
      <w:color w:val="7E97AD" w:themeColor="accent1"/>
    </w:rPr>
  </w:style>
  <w:style w:type="paragraph" w:customStyle="1" w:styleId="Datum1">
    <w:name w:val="Datum1"/>
    <w:basedOn w:val="Normal"/>
    <w:next w:val="Normal"/>
    <w:link w:val="Datumszeichen"/>
    <w:uiPriority w:val="8"/>
    <w:qFormat/>
    <w:rsid w:val="00657609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szeichen">
    <w:name w:val="Datumszeichen"/>
    <w:basedOn w:val="DefaultParagraphFont"/>
    <w:link w:val="Datum1"/>
    <w:uiPriority w:val="8"/>
    <w:rsid w:val="00657609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nrede1">
    <w:name w:val="Anrede1"/>
    <w:basedOn w:val="Normal"/>
    <w:next w:val="Normal"/>
    <w:link w:val="Anredezeichen"/>
    <w:uiPriority w:val="8"/>
    <w:unhideWhenUsed/>
    <w:qFormat/>
    <w:rsid w:val="00657609"/>
    <w:pPr>
      <w:spacing w:before="720"/>
    </w:pPr>
  </w:style>
  <w:style w:type="character" w:customStyle="1" w:styleId="Anredezeichen">
    <w:name w:val="Anredezeichen"/>
    <w:basedOn w:val="DefaultParagraphFont"/>
    <w:link w:val="Anrede1"/>
    <w:uiPriority w:val="8"/>
    <w:rsid w:val="00657609"/>
    <w:rPr>
      <w:kern w:val="20"/>
    </w:rPr>
  </w:style>
  <w:style w:type="paragraph" w:customStyle="1" w:styleId="Gruformel1">
    <w:name w:val="Grußformel1"/>
    <w:basedOn w:val="Normal"/>
    <w:link w:val="Gruformelzeichen"/>
    <w:uiPriority w:val="8"/>
    <w:unhideWhenUsed/>
    <w:qFormat/>
    <w:rsid w:val="00657609"/>
    <w:pPr>
      <w:spacing w:before="480" w:after="960" w:line="240" w:lineRule="auto"/>
    </w:pPr>
  </w:style>
  <w:style w:type="character" w:customStyle="1" w:styleId="Gruformelzeichen">
    <w:name w:val="Grußformelzeichen"/>
    <w:basedOn w:val="DefaultParagraphFont"/>
    <w:link w:val="Gruformel1"/>
    <w:uiPriority w:val="8"/>
    <w:rsid w:val="00657609"/>
    <w:rPr>
      <w:kern w:val="20"/>
    </w:rPr>
  </w:style>
  <w:style w:type="character" w:styleId="Hyperlink">
    <w:name w:val="Hyperlink"/>
    <w:basedOn w:val="DefaultParagraphFont"/>
    <w:uiPriority w:val="99"/>
    <w:unhideWhenUsed/>
    <w:rsid w:val="00E7352D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flowstatefly.com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D1284533164C3C9BB8514D408C8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9F947-ED73-443C-A130-E6E7DF484C44}"/>
      </w:docPartPr>
      <w:docPartBody>
        <w:p w:rsidR="00D2744F" w:rsidRDefault="001654A1">
          <w:pPr>
            <w:pStyle w:val="66D1284533164C3C9BB8514D408C872F"/>
          </w:pPr>
          <w:r>
            <w:t>[Ihr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A1"/>
    <w:rsid w:val="00067495"/>
    <w:rsid w:val="001654A1"/>
    <w:rsid w:val="0037383D"/>
    <w:rsid w:val="009425DC"/>
    <w:rsid w:val="00B146BF"/>
    <w:rsid w:val="00D007BE"/>
    <w:rsid w:val="00D15B2D"/>
    <w:rsid w:val="00D2744F"/>
    <w:rsid w:val="00D61F25"/>
    <w:rsid w:val="00D75CCA"/>
    <w:rsid w:val="00DC427B"/>
    <w:rsid w:val="00E55364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8C5F43C9C493BA21C07CE9335B4B2">
    <w:name w:val="C3E8C5F43C9C493BA21C07CE9335B4B2"/>
  </w:style>
  <w:style w:type="paragraph" w:customStyle="1" w:styleId="8A97DC59C7924335832D13EAE32C258D">
    <w:name w:val="8A97DC59C7924335832D13EAE32C258D"/>
  </w:style>
  <w:style w:type="paragraph" w:customStyle="1" w:styleId="B0CC851679EE40BFB444BC04A82876EC">
    <w:name w:val="B0CC851679EE40BFB444BC04A82876EC"/>
  </w:style>
  <w:style w:type="paragraph" w:customStyle="1" w:styleId="09E76B0A98644CD3A1D0996EA05487A6">
    <w:name w:val="09E76B0A98644CD3A1D0996EA05487A6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9EF9289C95A4FDD93EDB31AB07F2E03">
    <w:name w:val="B9EF9289C95A4FDD93EDB31AB07F2E03"/>
  </w:style>
  <w:style w:type="paragraph" w:customStyle="1" w:styleId="66D1284533164C3C9BB8514D408C872F">
    <w:name w:val="66D1284533164C3C9BB8514D408C872F"/>
  </w:style>
  <w:style w:type="paragraph" w:customStyle="1" w:styleId="B1041F2603374D7690DE08CBF74903B4">
    <w:name w:val="B1041F2603374D7690DE08CBF74903B4"/>
  </w:style>
  <w:style w:type="paragraph" w:customStyle="1" w:styleId="LebenslaufText">
    <w:name w:val="Lebenslauf Text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de-DE" w:eastAsia="de-DE"/>
    </w:rPr>
  </w:style>
  <w:style w:type="paragraph" w:customStyle="1" w:styleId="4FBAA4E7EB6643FE89028DD9A1BFCC5E">
    <w:name w:val="4FBAA4E7EB6643FE89028DD9A1BFCC5E"/>
  </w:style>
  <w:style w:type="character" w:styleId="PlaceholderText">
    <w:name w:val="Placeholder Text"/>
    <w:basedOn w:val="DefaultParagraphFont"/>
    <w:uiPriority w:val="99"/>
    <w:semiHidden/>
    <w:rsid w:val="00FD5A5F"/>
    <w:rPr>
      <w:color w:val="808080"/>
    </w:rPr>
  </w:style>
  <w:style w:type="paragraph" w:customStyle="1" w:styleId="4820DBFACD464E3CAE39B8BCC5DA5B93">
    <w:name w:val="4820DBFACD464E3CAE39B8BCC5DA5B93"/>
  </w:style>
  <w:style w:type="paragraph" w:customStyle="1" w:styleId="1A2D0661CE414ED29CAC83743E26231A">
    <w:name w:val="1A2D0661CE414ED29CAC83743E26231A"/>
  </w:style>
  <w:style w:type="paragraph" w:customStyle="1" w:styleId="B4F00985DA9B4C0EBDCE5DDA9971C509">
    <w:name w:val="B4F00985DA9B4C0EBDCE5DDA9971C509"/>
  </w:style>
  <w:style w:type="paragraph" w:customStyle="1" w:styleId="F0A41403937242CFA0A3D4CF158DE02B">
    <w:name w:val="F0A41403937242CFA0A3D4CF158DE02B"/>
  </w:style>
  <w:style w:type="paragraph" w:customStyle="1" w:styleId="74F70B4CABC242DDB28A3E56D8718EC4">
    <w:name w:val="74F70B4CABC242DDB28A3E56D8718EC4"/>
  </w:style>
  <w:style w:type="paragraph" w:customStyle="1" w:styleId="CF61D67C80C048DC9B3D6ABB287A8993">
    <w:name w:val="CF61D67C80C048DC9B3D6ABB287A8993"/>
  </w:style>
  <w:style w:type="paragraph" w:customStyle="1" w:styleId="D1AFD6AED3C743669831BF8A1A25ED07">
    <w:name w:val="D1AFD6AED3C743669831BF8A1A25ED07"/>
  </w:style>
  <w:style w:type="paragraph" w:customStyle="1" w:styleId="E51D852455384A95B5B21D4A80791813">
    <w:name w:val="E51D852455384A95B5B21D4A80791813"/>
  </w:style>
  <w:style w:type="paragraph" w:customStyle="1" w:styleId="05220DD6E1B14E4D9BC03E6BD8FC993E">
    <w:name w:val="05220DD6E1B14E4D9BC03E6BD8FC993E"/>
  </w:style>
  <w:style w:type="paragraph" w:customStyle="1" w:styleId="E147FEBDF04048958F5C462610DDC2DC">
    <w:name w:val="E147FEBDF04048958F5C462610DDC2DC"/>
  </w:style>
  <w:style w:type="paragraph" w:customStyle="1" w:styleId="27A1CEB6B8B04417A07CD334BDAE712E">
    <w:name w:val="27A1CEB6B8B04417A07CD334BDAE712E"/>
  </w:style>
  <w:style w:type="paragraph" w:customStyle="1" w:styleId="2D1204AD351345A2AE14D6B7151D6BAB">
    <w:name w:val="2D1204AD351345A2AE14D6B7151D6BAB"/>
  </w:style>
  <w:style w:type="paragraph" w:customStyle="1" w:styleId="E448EFC32AB7484DA480C2CF264E4728">
    <w:name w:val="E448EFC32AB7484DA480C2CF264E4728"/>
    <w:rsid w:val="001654A1"/>
  </w:style>
  <w:style w:type="paragraph" w:customStyle="1" w:styleId="BC2BA83AEBDE4F2A80F59816EEB46BE6">
    <w:name w:val="BC2BA83AEBDE4F2A80F59816EEB46BE6"/>
    <w:rsid w:val="001654A1"/>
  </w:style>
  <w:style w:type="paragraph" w:customStyle="1" w:styleId="CAB6269EF1F94F1C84EDABC1DAA22259">
    <w:name w:val="CAB6269EF1F94F1C84EDABC1DAA22259"/>
    <w:rsid w:val="001654A1"/>
  </w:style>
  <w:style w:type="paragraph" w:customStyle="1" w:styleId="F27046E227444337864148B0D6C1BA92">
    <w:name w:val="F27046E227444337864148B0D6C1BA92"/>
    <w:rsid w:val="001654A1"/>
  </w:style>
  <w:style w:type="paragraph" w:customStyle="1" w:styleId="C61D463FA5714230B856813CBA6A2F04">
    <w:name w:val="C61D463FA5714230B856813CBA6A2F04"/>
    <w:rsid w:val="001654A1"/>
  </w:style>
  <w:style w:type="paragraph" w:customStyle="1" w:styleId="0E8683DFF1CD40FF88C53D3BE7B25966">
    <w:name w:val="0E8683DFF1CD40FF88C53D3BE7B25966"/>
    <w:rsid w:val="001654A1"/>
  </w:style>
  <w:style w:type="paragraph" w:customStyle="1" w:styleId="1E4087745ABB495FB788657775AD8B57">
    <w:name w:val="1E4087745ABB495FB788657775AD8B57"/>
    <w:rsid w:val="001654A1"/>
  </w:style>
  <w:style w:type="paragraph" w:customStyle="1" w:styleId="8F8B15DD477641C69417D49845029CD7">
    <w:name w:val="8F8B15DD477641C69417D49845029CD7"/>
    <w:rsid w:val="001654A1"/>
  </w:style>
  <w:style w:type="paragraph" w:customStyle="1" w:styleId="0C98013B7D8A4830A49CCF4829C13653">
    <w:name w:val="0C98013B7D8A4830A49CCF4829C13653"/>
    <w:rsid w:val="001654A1"/>
  </w:style>
  <w:style w:type="paragraph" w:customStyle="1" w:styleId="F177116AD3FF48A49EA70796B4D6A58A">
    <w:name w:val="F177116AD3FF48A49EA70796B4D6A58A"/>
    <w:rsid w:val="001654A1"/>
  </w:style>
  <w:style w:type="paragraph" w:customStyle="1" w:styleId="2306CBC1C1B94E0885CD4BE08BBAB472">
    <w:name w:val="2306CBC1C1B94E0885CD4BE08BBAB472"/>
    <w:rsid w:val="001654A1"/>
  </w:style>
  <w:style w:type="paragraph" w:customStyle="1" w:styleId="138E530AD8864E878A45F3B043EA7798">
    <w:name w:val="138E530AD8864E878A45F3B043EA7798"/>
    <w:rsid w:val="001654A1"/>
  </w:style>
  <w:style w:type="paragraph" w:customStyle="1" w:styleId="DC8963D2902A406593BDFF04237EC1C3">
    <w:name w:val="DC8963D2902A406593BDFF04237EC1C3"/>
    <w:rsid w:val="001654A1"/>
  </w:style>
  <w:style w:type="paragraph" w:customStyle="1" w:styleId="EE22E4D3803B4263A9AAC702BD22D342">
    <w:name w:val="EE22E4D3803B4263A9AAC702BD22D342"/>
    <w:rsid w:val="00D61F25"/>
    <w:rPr>
      <w:lang w:val="de-DE" w:eastAsia="de-DE"/>
    </w:rPr>
  </w:style>
  <w:style w:type="paragraph" w:customStyle="1" w:styleId="63389A47A322463FBA806EC3872738C4">
    <w:name w:val="63389A47A322463FBA806EC3872738C4"/>
    <w:rsid w:val="00067495"/>
    <w:rPr>
      <w:lang w:val="de-DE" w:eastAsia="de-DE"/>
    </w:rPr>
  </w:style>
  <w:style w:type="paragraph" w:customStyle="1" w:styleId="B98B7A2A1717449B9698755D3470FE18">
    <w:name w:val="B98B7A2A1717449B9698755D3470FE18"/>
    <w:rsid w:val="00067495"/>
    <w:rPr>
      <w:lang w:val="de-DE" w:eastAsia="de-DE"/>
    </w:rPr>
  </w:style>
  <w:style w:type="paragraph" w:customStyle="1" w:styleId="4F34B492142744AB81DAA200A675469E">
    <w:name w:val="4F34B492142744AB81DAA200A675469E"/>
    <w:rsid w:val="00067495"/>
    <w:rPr>
      <w:lang w:val="de-DE" w:eastAsia="de-DE"/>
    </w:rPr>
  </w:style>
  <w:style w:type="paragraph" w:customStyle="1" w:styleId="F4ECDC6CD07347C0B288A6B92C76F6E7">
    <w:name w:val="F4ECDC6CD07347C0B288A6B92C76F6E7"/>
    <w:rsid w:val="00067495"/>
    <w:rPr>
      <w:lang w:val="de-DE" w:eastAsia="de-DE"/>
    </w:rPr>
  </w:style>
  <w:style w:type="paragraph" w:customStyle="1" w:styleId="57740DF6514A4323B0054D65DEAA7978">
    <w:name w:val="57740DF6514A4323B0054D65DEAA7978"/>
    <w:rsid w:val="00067495"/>
    <w:rPr>
      <w:lang w:val="de-DE" w:eastAsia="de-DE"/>
    </w:rPr>
  </w:style>
  <w:style w:type="paragraph" w:customStyle="1" w:styleId="B3BCA1FC3F0B41D4B0B026912A4E8327">
    <w:name w:val="B3BCA1FC3F0B41D4B0B026912A4E8327"/>
    <w:rsid w:val="00067495"/>
    <w:rPr>
      <w:lang w:val="de-DE" w:eastAsia="de-DE"/>
    </w:rPr>
  </w:style>
  <w:style w:type="paragraph" w:customStyle="1" w:styleId="536D096C3F8C4611A247BA97D461840F">
    <w:name w:val="536D096C3F8C4611A247BA97D461840F"/>
    <w:rsid w:val="009425DC"/>
  </w:style>
  <w:style w:type="paragraph" w:customStyle="1" w:styleId="94F63D160783492AB5E5ED0E9EA1A83B">
    <w:name w:val="94F63D160783492AB5E5ED0E9EA1A83B"/>
    <w:rsid w:val="009425DC"/>
  </w:style>
  <w:style w:type="paragraph" w:customStyle="1" w:styleId="FB6294318BFD4EC890C1C1330E634CBD">
    <w:name w:val="FB6294318BFD4EC890C1C1330E634CBD"/>
    <w:rsid w:val="009425DC"/>
  </w:style>
  <w:style w:type="paragraph" w:customStyle="1" w:styleId="65629203990146448761180A468ED50F">
    <w:name w:val="65629203990146448761180A468ED50F"/>
    <w:rsid w:val="009425DC"/>
  </w:style>
  <w:style w:type="character" w:customStyle="1" w:styleId="Hervorhebung1">
    <w:name w:val="Hervorhebung1"/>
    <w:basedOn w:val="DefaultParagraphFont"/>
    <w:uiPriority w:val="2"/>
    <w:unhideWhenUsed/>
    <w:qFormat/>
    <w:rsid w:val="009425DC"/>
    <w:rPr>
      <w:color w:val="4F81BD" w:themeColor="accent1"/>
    </w:rPr>
  </w:style>
  <w:style w:type="paragraph" w:customStyle="1" w:styleId="9EA3F3B6FCCC4C12BEE9B7E7D3921035">
    <w:name w:val="9EA3F3B6FCCC4C12BEE9B7E7D3921035"/>
    <w:rsid w:val="009425DC"/>
  </w:style>
  <w:style w:type="paragraph" w:customStyle="1" w:styleId="CC057D0E504D4119A7D4631CC6F29230">
    <w:name w:val="CC057D0E504D4119A7D4631CC6F29230"/>
    <w:rsid w:val="009425DC"/>
  </w:style>
  <w:style w:type="paragraph" w:customStyle="1" w:styleId="D7F448E97ED04966BC13322CB818EBBF">
    <w:name w:val="D7F448E97ED04966BC13322CB818EBBF"/>
    <w:rsid w:val="009425DC"/>
  </w:style>
  <w:style w:type="paragraph" w:customStyle="1" w:styleId="8735E5AD90D34B1B8EE667EE47F25C7B">
    <w:name w:val="8735E5AD90D34B1B8EE667EE47F25C7B"/>
    <w:rsid w:val="009425DC"/>
  </w:style>
  <w:style w:type="paragraph" w:customStyle="1" w:styleId="482751DB3DE2495A85E34F220E9A4A7B">
    <w:name w:val="482751DB3DE2495A85E34F220E9A4A7B"/>
    <w:rsid w:val="009425DC"/>
  </w:style>
  <w:style w:type="paragraph" w:customStyle="1" w:styleId="BA7B086A8AFA42E383B8972FC7D24AFD">
    <w:name w:val="BA7B086A8AFA42E383B8972FC7D24AFD"/>
    <w:rsid w:val="009425DC"/>
  </w:style>
  <w:style w:type="paragraph" w:customStyle="1" w:styleId="669B08295F824517B91155D69BB815AD">
    <w:name w:val="669B08295F824517B91155D69BB815AD"/>
    <w:rsid w:val="009425DC"/>
  </w:style>
  <w:style w:type="paragraph" w:customStyle="1" w:styleId="45B28CEAC7EA7B4797728D49117693BB">
    <w:name w:val="45B28CEAC7EA7B4797728D49117693BB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C43938C24D38F0419E0BCBAEBEC1FDDB">
    <w:name w:val="C43938C24D38F0419E0BCBAEBEC1FDDB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36F51685140E24198BB1C0FEB7FC139">
    <w:name w:val="F36F51685140E24198BB1C0FEB7FC139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8B5B2BC271B4F84B9125154C4557B206">
    <w:name w:val="8B5B2BC271B4F84B9125154C4557B206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B85C3C886107234CA524187BFDD3A157">
    <w:name w:val="B85C3C886107234CA524187BFDD3A157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086360218DE0F7488DFFA4265F5E2162">
    <w:name w:val="086360218DE0F7488DFFA4265F5E2162"/>
    <w:rsid w:val="00FD5A5F"/>
    <w:pPr>
      <w:spacing w:after="0" w:line="240" w:lineRule="auto"/>
    </w:pPr>
    <w:rPr>
      <w:sz w:val="24"/>
      <w:szCs w:val="24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8C5F43C9C493BA21C07CE9335B4B2">
    <w:name w:val="C3E8C5F43C9C493BA21C07CE9335B4B2"/>
  </w:style>
  <w:style w:type="paragraph" w:customStyle="1" w:styleId="8A97DC59C7924335832D13EAE32C258D">
    <w:name w:val="8A97DC59C7924335832D13EAE32C258D"/>
  </w:style>
  <w:style w:type="paragraph" w:customStyle="1" w:styleId="B0CC851679EE40BFB444BC04A82876EC">
    <w:name w:val="B0CC851679EE40BFB444BC04A82876EC"/>
  </w:style>
  <w:style w:type="paragraph" w:customStyle="1" w:styleId="09E76B0A98644CD3A1D0996EA05487A6">
    <w:name w:val="09E76B0A98644CD3A1D0996EA05487A6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9EF9289C95A4FDD93EDB31AB07F2E03">
    <w:name w:val="B9EF9289C95A4FDD93EDB31AB07F2E03"/>
  </w:style>
  <w:style w:type="paragraph" w:customStyle="1" w:styleId="66D1284533164C3C9BB8514D408C872F">
    <w:name w:val="66D1284533164C3C9BB8514D408C872F"/>
  </w:style>
  <w:style w:type="paragraph" w:customStyle="1" w:styleId="B1041F2603374D7690DE08CBF74903B4">
    <w:name w:val="B1041F2603374D7690DE08CBF74903B4"/>
  </w:style>
  <w:style w:type="paragraph" w:customStyle="1" w:styleId="LebenslaufText">
    <w:name w:val="Lebenslauf Text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de-DE" w:eastAsia="de-DE"/>
    </w:rPr>
  </w:style>
  <w:style w:type="paragraph" w:customStyle="1" w:styleId="4FBAA4E7EB6643FE89028DD9A1BFCC5E">
    <w:name w:val="4FBAA4E7EB6643FE89028DD9A1BFCC5E"/>
  </w:style>
  <w:style w:type="character" w:styleId="PlaceholderText">
    <w:name w:val="Placeholder Text"/>
    <w:basedOn w:val="DefaultParagraphFont"/>
    <w:uiPriority w:val="99"/>
    <w:semiHidden/>
    <w:rsid w:val="00FD5A5F"/>
    <w:rPr>
      <w:color w:val="808080"/>
    </w:rPr>
  </w:style>
  <w:style w:type="paragraph" w:customStyle="1" w:styleId="4820DBFACD464E3CAE39B8BCC5DA5B93">
    <w:name w:val="4820DBFACD464E3CAE39B8BCC5DA5B93"/>
  </w:style>
  <w:style w:type="paragraph" w:customStyle="1" w:styleId="1A2D0661CE414ED29CAC83743E26231A">
    <w:name w:val="1A2D0661CE414ED29CAC83743E26231A"/>
  </w:style>
  <w:style w:type="paragraph" w:customStyle="1" w:styleId="B4F00985DA9B4C0EBDCE5DDA9971C509">
    <w:name w:val="B4F00985DA9B4C0EBDCE5DDA9971C509"/>
  </w:style>
  <w:style w:type="paragraph" w:customStyle="1" w:styleId="F0A41403937242CFA0A3D4CF158DE02B">
    <w:name w:val="F0A41403937242CFA0A3D4CF158DE02B"/>
  </w:style>
  <w:style w:type="paragraph" w:customStyle="1" w:styleId="74F70B4CABC242DDB28A3E56D8718EC4">
    <w:name w:val="74F70B4CABC242DDB28A3E56D8718EC4"/>
  </w:style>
  <w:style w:type="paragraph" w:customStyle="1" w:styleId="CF61D67C80C048DC9B3D6ABB287A8993">
    <w:name w:val="CF61D67C80C048DC9B3D6ABB287A8993"/>
  </w:style>
  <w:style w:type="paragraph" w:customStyle="1" w:styleId="D1AFD6AED3C743669831BF8A1A25ED07">
    <w:name w:val="D1AFD6AED3C743669831BF8A1A25ED07"/>
  </w:style>
  <w:style w:type="paragraph" w:customStyle="1" w:styleId="E51D852455384A95B5B21D4A80791813">
    <w:name w:val="E51D852455384A95B5B21D4A80791813"/>
  </w:style>
  <w:style w:type="paragraph" w:customStyle="1" w:styleId="05220DD6E1B14E4D9BC03E6BD8FC993E">
    <w:name w:val="05220DD6E1B14E4D9BC03E6BD8FC993E"/>
  </w:style>
  <w:style w:type="paragraph" w:customStyle="1" w:styleId="E147FEBDF04048958F5C462610DDC2DC">
    <w:name w:val="E147FEBDF04048958F5C462610DDC2DC"/>
  </w:style>
  <w:style w:type="paragraph" w:customStyle="1" w:styleId="27A1CEB6B8B04417A07CD334BDAE712E">
    <w:name w:val="27A1CEB6B8B04417A07CD334BDAE712E"/>
  </w:style>
  <w:style w:type="paragraph" w:customStyle="1" w:styleId="2D1204AD351345A2AE14D6B7151D6BAB">
    <w:name w:val="2D1204AD351345A2AE14D6B7151D6BAB"/>
  </w:style>
  <w:style w:type="paragraph" w:customStyle="1" w:styleId="E448EFC32AB7484DA480C2CF264E4728">
    <w:name w:val="E448EFC32AB7484DA480C2CF264E4728"/>
    <w:rsid w:val="001654A1"/>
  </w:style>
  <w:style w:type="paragraph" w:customStyle="1" w:styleId="BC2BA83AEBDE4F2A80F59816EEB46BE6">
    <w:name w:val="BC2BA83AEBDE4F2A80F59816EEB46BE6"/>
    <w:rsid w:val="001654A1"/>
  </w:style>
  <w:style w:type="paragraph" w:customStyle="1" w:styleId="CAB6269EF1F94F1C84EDABC1DAA22259">
    <w:name w:val="CAB6269EF1F94F1C84EDABC1DAA22259"/>
    <w:rsid w:val="001654A1"/>
  </w:style>
  <w:style w:type="paragraph" w:customStyle="1" w:styleId="F27046E227444337864148B0D6C1BA92">
    <w:name w:val="F27046E227444337864148B0D6C1BA92"/>
    <w:rsid w:val="001654A1"/>
  </w:style>
  <w:style w:type="paragraph" w:customStyle="1" w:styleId="C61D463FA5714230B856813CBA6A2F04">
    <w:name w:val="C61D463FA5714230B856813CBA6A2F04"/>
    <w:rsid w:val="001654A1"/>
  </w:style>
  <w:style w:type="paragraph" w:customStyle="1" w:styleId="0E8683DFF1CD40FF88C53D3BE7B25966">
    <w:name w:val="0E8683DFF1CD40FF88C53D3BE7B25966"/>
    <w:rsid w:val="001654A1"/>
  </w:style>
  <w:style w:type="paragraph" w:customStyle="1" w:styleId="1E4087745ABB495FB788657775AD8B57">
    <w:name w:val="1E4087745ABB495FB788657775AD8B57"/>
    <w:rsid w:val="001654A1"/>
  </w:style>
  <w:style w:type="paragraph" w:customStyle="1" w:styleId="8F8B15DD477641C69417D49845029CD7">
    <w:name w:val="8F8B15DD477641C69417D49845029CD7"/>
    <w:rsid w:val="001654A1"/>
  </w:style>
  <w:style w:type="paragraph" w:customStyle="1" w:styleId="0C98013B7D8A4830A49CCF4829C13653">
    <w:name w:val="0C98013B7D8A4830A49CCF4829C13653"/>
    <w:rsid w:val="001654A1"/>
  </w:style>
  <w:style w:type="paragraph" w:customStyle="1" w:styleId="F177116AD3FF48A49EA70796B4D6A58A">
    <w:name w:val="F177116AD3FF48A49EA70796B4D6A58A"/>
    <w:rsid w:val="001654A1"/>
  </w:style>
  <w:style w:type="paragraph" w:customStyle="1" w:styleId="2306CBC1C1B94E0885CD4BE08BBAB472">
    <w:name w:val="2306CBC1C1B94E0885CD4BE08BBAB472"/>
    <w:rsid w:val="001654A1"/>
  </w:style>
  <w:style w:type="paragraph" w:customStyle="1" w:styleId="138E530AD8864E878A45F3B043EA7798">
    <w:name w:val="138E530AD8864E878A45F3B043EA7798"/>
    <w:rsid w:val="001654A1"/>
  </w:style>
  <w:style w:type="paragraph" w:customStyle="1" w:styleId="DC8963D2902A406593BDFF04237EC1C3">
    <w:name w:val="DC8963D2902A406593BDFF04237EC1C3"/>
    <w:rsid w:val="001654A1"/>
  </w:style>
  <w:style w:type="paragraph" w:customStyle="1" w:styleId="EE22E4D3803B4263A9AAC702BD22D342">
    <w:name w:val="EE22E4D3803B4263A9AAC702BD22D342"/>
    <w:rsid w:val="00D61F25"/>
    <w:rPr>
      <w:lang w:val="de-DE" w:eastAsia="de-DE"/>
    </w:rPr>
  </w:style>
  <w:style w:type="paragraph" w:customStyle="1" w:styleId="63389A47A322463FBA806EC3872738C4">
    <w:name w:val="63389A47A322463FBA806EC3872738C4"/>
    <w:rsid w:val="00067495"/>
    <w:rPr>
      <w:lang w:val="de-DE" w:eastAsia="de-DE"/>
    </w:rPr>
  </w:style>
  <w:style w:type="paragraph" w:customStyle="1" w:styleId="B98B7A2A1717449B9698755D3470FE18">
    <w:name w:val="B98B7A2A1717449B9698755D3470FE18"/>
    <w:rsid w:val="00067495"/>
    <w:rPr>
      <w:lang w:val="de-DE" w:eastAsia="de-DE"/>
    </w:rPr>
  </w:style>
  <w:style w:type="paragraph" w:customStyle="1" w:styleId="4F34B492142744AB81DAA200A675469E">
    <w:name w:val="4F34B492142744AB81DAA200A675469E"/>
    <w:rsid w:val="00067495"/>
    <w:rPr>
      <w:lang w:val="de-DE" w:eastAsia="de-DE"/>
    </w:rPr>
  </w:style>
  <w:style w:type="paragraph" w:customStyle="1" w:styleId="F4ECDC6CD07347C0B288A6B92C76F6E7">
    <w:name w:val="F4ECDC6CD07347C0B288A6B92C76F6E7"/>
    <w:rsid w:val="00067495"/>
    <w:rPr>
      <w:lang w:val="de-DE" w:eastAsia="de-DE"/>
    </w:rPr>
  </w:style>
  <w:style w:type="paragraph" w:customStyle="1" w:styleId="57740DF6514A4323B0054D65DEAA7978">
    <w:name w:val="57740DF6514A4323B0054D65DEAA7978"/>
    <w:rsid w:val="00067495"/>
    <w:rPr>
      <w:lang w:val="de-DE" w:eastAsia="de-DE"/>
    </w:rPr>
  </w:style>
  <w:style w:type="paragraph" w:customStyle="1" w:styleId="B3BCA1FC3F0B41D4B0B026912A4E8327">
    <w:name w:val="B3BCA1FC3F0B41D4B0B026912A4E8327"/>
    <w:rsid w:val="00067495"/>
    <w:rPr>
      <w:lang w:val="de-DE" w:eastAsia="de-DE"/>
    </w:rPr>
  </w:style>
  <w:style w:type="paragraph" w:customStyle="1" w:styleId="536D096C3F8C4611A247BA97D461840F">
    <w:name w:val="536D096C3F8C4611A247BA97D461840F"/>
    <w:rsid w:val="009425DC"/>
  </w:style>
  <w:style w:type="paragraph" w:customStyle="1" w:styleId="94F63D160783492AB5E5ED0E9EA1A83B">
    <w:name w:val="94F63D160783492AB5E5ED0E9EA1A83B"/>
    <w:rsid w:val="009425DC"/>
  </w:style>
  <w:style w:type="paragraph" w:customStyle="1" w:styleId="FB6294318BFD4EC890C1C1330E634CBD">
    <w:name w:val="FB6294318BFD4EC890C1C1330E634CBD"/>
    <w:rsid w:val="009425DC"/>
  </w:style>
  <w:style w:type="paragraph" w:customStyle="1" w:styleId="65629203990146448761180A468ED50F">
    <w:name w:val="65629203990146448761180A468ED50F"/>
    <w:rsid w:val="009425DC"/>
  </w:style>
  <w:style w:type="character" w:customStyle="1" w:styleId="Hervorhebung1">
    <w:name w:val="Hervorhebung1"/>
    <w:basedOn w:val="DefaultParagraphFont"/>
    <w:uiPriority w:val="2"/>
    <w:unhideWhenUsed/>
    <w:qFormat/>
    <w:rsid w:val="009425DC"/>
    <w:rPr>
      <w:color w:val="4F81BD" w:themeColor="accent1"/>
    </w:rPr>
  </w:style>
  <w:style w:type="paragraph" w:customStyle="1" w:styleId="9EA3F3B6FCCC4C12BEE9B7E7D3921035">
    <w:name w:val="9EA3F3B6FCCC4C12BEE9B7E7D3921035"/>
    <w:rsid w:val="009425DC"/>
  </w:style>
  <w:style w:type="paragraph" w:customStyle="1" w:styleId="CC057D0E504D4119A7D4631CC6F29230">
    <w:name w:val="CC057D0E504D4119A7D4631CC6F29230"/>
    <w:rsid w:val="009425DC"/>
  </w:style>
  <w:style w:type="paragraph" w:customStyle="1" w:styleId="D7F448E97ED04966BC13322CB818EBBF">
    <w:name w:val="D7F448E97ED04966BC13322CB818EBBF"/>
    <w:rsid w:val="009425DC"/>
  </w:style>
  <w:style w:type="paragraph" w:customStyle="1" w:styleId="8735E5AD90D34B1B8EE667EE47F25C7B">
    <w:name w:val="8735E5AD90D34B1B8EE667EE47F25C7B"/>
    <w:rsid w:val="009425DC"/>
  </w:style>
  <w:style w:type="paragraph" w:customStyle="1" w:styleId="482751DB3DE2495A85E34F220E9A4A7B">
    <w:name w:val="482751DB3DE2495A85E34F220E9A4A7B"/>
    <w:rsid w:val="009425DC"/>
  </w:style>
  <w:style w:type="paragraph" w:customStyle="1" w:styleId="BA7B086A8AFA42E383B8972FC7D24AFD">
    <w:name w:val="BA7B086A8AFA42E383B8972FC7D24AFD"/>
    <w:rsid w:val="009425DC"/>
  </w:style>
  <w:style w:type="paragraph" w:customStyle="1" w:styleId="669B08295F824517B91155D69BB815AD">
    <w:name w:val="669B08295F824517B91155D69BB815AD"/>
    <w:rsid w:val="009425DC"/>
  </w:style>
  <w:style w:type="paragraph" w:customStyle="1" w:styleId="45B28CEAC7EA7B4797728D49117693BB">
    <w:name w:val="45B28CEAC7EA7B4797728D49117693BB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C43938C24D38F0419E0BCBAEBEC1FDDB">
    <w:name w:val="C43938C24D38F0419E0BCBAEBEC1FDDB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36F51685140E24198BB1C0FEB7FC139">
    <w:name w:val="F36F51685140E24198BB1C0FEB7FC139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8B5B2BC271B4F84B9125154C4557B206">
    <w:name w:val="8B5B2BC271B4F84B9125154C4557B206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B85C3C886107234CA524187BFDD3A157">
    <w:name w:val="B85C3C886107234CA524187BFDD3A157"/>
    <w:rsid w:val="00FD5A5F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086360218DE0F7488DFFA4265F5E2162">
    <w:name w:val="086360218DE0F7488DFFA4265F5E2162"/>
    <w:rsid w:val="00FD5A5F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Clermont, Fl 34714</CompanyPhone>
  <CompanyFax/>
  <CompanyEmail>jrkbender@gmail.com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D9224-9D98-495B-8D80-56EAE8B84F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A709B23-20A4-994B-AD0C-12154332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 (x86)\Microsoft Office\Root\Templates\1031\TimelessResume.dotx</Template>
  <TotalTime>7</TotalTime>
  <Pages>3</Pages>
  <Words>494</Words>
  <Characters>2817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vitae</dc:creator>
  <cp:keywords>609 513 7285</cp:keywords>
  <cp:lastModifiedBy>Justin</cp:lastModifiedBy>
  <cp:revision>6</cp:revision>
  <dcterms:created xsi:type="dcterms:W3CDTF">2020-05-06T15:46:00Z</dcterms:created>
  <dcterms:modified xsi:type="dcterms:W3CDTF">2020-05-13T20:41:00Z</dcterms:modified>
  <cp:category>3324 Callerton Rd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